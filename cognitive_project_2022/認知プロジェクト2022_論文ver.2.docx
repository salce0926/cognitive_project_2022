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A2463" w14:textId="3E814BE9" w:rsidR="00611035" w:rsidRPr="00E90A1B" w:rsidRDefault="00611035" w:rsidP="00611035">
      <w:pPr>
        <w:pStyle w:val="IPS-K0"/>
        <w:spacing w:before="0"/>
        <w:jc w:val="left"/>
        <w:rPr>
          <w:sz w:val="21"/>
          <w:szCs w:val="21"/>
        </w:rPr>
      </w:pPr>
    </w:p>
    <w:p w14:paraId="73110D00" w14:textId="6772B008" w:rsidR="00757D01" w:rsidRDefault="00AE012B" w:rsidP="00757D01">
      <w:pPr>
        <w:jc w:val="center"/>
        <w:rPr>
          <w:sz w:val="32"/>
          <w:szCs w:val="36"/>
        </w:rPr>
      </w:pPr>
      <w:r>
        <w:rPr>
          <w:rFonts w:hint="eastAsia"/>
          <w:sz w:val="32"/>
          <w:szCs w:val="36"/>
        </w:rPr>
        <w:t>目標フレーミング</w:t>
      </w:r>
      <w:r w:rsidR="00F1249C">
        <w:rPr>
          <w:rFonts w:hint="eastAsia"/>
          <w:sz w:val="32"/>
          <w:szCs w:val="36"/>
        </w:rPr>
        <w:t>を用いた注意喚起が運転行動に及ぼす影響</w:t>
      </w:r>
    </w:p>
    <w:p w14:paraId="2061D79B" w14:textId="041BECAF" w:rsidR="00CC0937" w:rsidRPr="00142B44" w:rsidRDefault="00CC0937">
      <w:pPr>
        <w:pStyle w:val="IPS-K1"/>
        <w:rPr>
          <w:rFonts w:eastAsia="ＭＳ ゴシック"/>
          <w:color w:val="000000"/>
          <w:sz w:val="28"/>
        </w:rPr>
      </w:pPr>
    </w:p>
    <w:p w14:paraId="649929AD" w14:textId="74E74D58" w:rsidR="00CC0937" w:rsidRPr="00E851DD" w:rsidRDefault="00475CFF" w:rsidP="00E02E5E">
      <w:pPr>
        <w:pStyle w:val="IPS-K2"/>
        <w:ind w:firstLineChars="550" w:firstLine="1155"/>
        <w:jc w:val="both"/>
        <w:rPr>
          <w:rFonts w:ascii="ＭＳ 明朝" w:eastAsia="PMingLiU" w:hAnsi="ＭＳ 明朝"/>
          <w:color w:val="000000"/>
          <w:sz w:val="21"/>
        </w:rPr>
      </w:pPr>
      <w:r>
        <w:rPr>
          <w:rFonts w:ascii="ＭＳ 明朝" w:hAnsi="ＭＳ 明朝" w:hint="eastAsia"/>
          <w:color w:val="000000"/>
          <w:sz w:val="21"/>
        </w:rPr>
        <w:t>三浪</w:t>
      </w:r>
      <w:r w:rsidR="00CC0937" w:rsidRPr="00E90A1B">
        <w:rPr>
          <w:rFonts w:ascii="ＭＳ 明朝" w:hAnsi="ＭＳ 明朝" w:hint="eastAsia"/>
          <w:color w:val="000000"/>
          <w:sz w:val="21"/>
          <w:lang w:eastAsia="zh-TW"/>
        </w:rPr>
        <w:t xml:space="preserve"> </w:t>
      </w:r>
      <w:r>
        <w:rPr>
          <w:rFonts w:ascii="ＭＳ 明朝" w:hAnsi="ＭＳ 明朝" w:hint="eastAsia"/>
          <w:color w:val="000000"/>
          <w:sz w:val="21"/>
        </w:rPr>
        <w:t>裕作</w:t>
      </w:r>
      <w:r w:rsidR="00CC0937" w:rsidRPr="00D5547E">
        <w:rPr>
          <w:color w:val="000000"/>
          <w:sz w:val="21"/>
          <w:lang w:eastAsia="zh-TW"/>
        </w:rPr>
        <w:t>†</w:t>
      </w:r>
      <w:r w:rsidR="003C61DF">
        <w:rPr>
          <w:rFonts w:ascii="ＭＳ 明朝" w:hAnsi="ＭＳ 明朝" w:hint="eastAsia"/>
          <w:color w:val="000000"/>
          <w:sz w:val="21"/>
        </w:rPr>
        <w:t xml:space="preserve">　　　</w:t>
      </w:r>
      <w:r w:rsidR="00760716">
        <w:rPr>
          <w:rFonts w:ascii="ＭＳ 明朝" w:hAnsi="ＭＳ 明朝" w:hint="eastAsia"/>
          <w:color w:val="000000"/>
          <w:sz w:val="21"/>
        </w:rPr>
        <w:t>鎌江 遼</w:t>
      </w:r>
      <w:r w:rsidR="00760716"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ascii="ＭＳ 明朝" w:hAnsi="ＭＳ 明朝" w:hint="eastAsia"/>
          <w:color w:val="000000"/>
          <w:sz w:val="21"/>
        </w:rPr>
        <w:t>朱宮 千裕</w:t>
      </w:r>
      <w:r w:rsidR="00FB509A" w:rsidRPr="00D5547E">
        <w:rPr>
          <w:color w:val="000000"/>
          <w:sz w:val="21"/>
          <w:lang w:eastAsia="zh-TW"/>
        </w:rPr>
        <w:t>†</w:t>
      </w:r>
      <w:r w:rsidR="00FB509A" w:rsidRPr="00E90A1B">
        <w:rPr>
          <w:rFonts w:ascii="ＭＳ 明朝" w:hAnsi="ＭＳ 明朝" w:hint="eastAsia"/>
          <w:color w:val="000000"/>
          <w:sz w:val="21"/>
          <w:lang w:eastAsia="zh-TW"/>
        </w:rPr>
        <w:t xml:space="preserve">　　</w:t>
      </w:r>
      <w:r w:rsidR="003C61DF">
        <w:rPr>
          <w:rFonts w:ascii="ＭＳ 明朝" w:hAnsi="ＭＳ 明朝" w:hint="eastAsia"/>
          <w:color w:val="000000"/>
          <w:sz w:val="21"/>
        </w:rPr>
        <w:t xml:space="preserve">　</w:t>
      </w:r>
      <w:r w:rsidR="00E851DD">
        <w:rPr>
          <w:rFonts w:ascii="ＭＳ 明朝" w:hAnsi="ＭＳ 明朝" w:hint="eastAsia"/>
          <w:color w:val="000000"/>
          <w:sz w:val="21"/>
        </w:rPr>
        <w:t>山本 大貴</w:t>
      </w:r>
      <w:r w:rsidR="00FB509A" w:rsidRPr="00D5547E">
        <w:rPr>
          <w:color w:val="000000"/>
          <w:sz w:val="21"/>
          <w:lang w:eastAsia="zh-TW"/>
        </w:rPr>
        <w:t>†</w:t>
      </w:r>
      <w:r w:rsidR="00E851DD">
        <w:rPr>
          <w:rFonts w:hint="eastAsia"/>
          <w:color w:val="000000"/>
          <w:sz w:val="21"/>
        </w:rPr>
        <w:t xml:space="preserve">　　</w:t>
      </w:r>
      <w:r w:rsidR="003C61DF">
        <w:rPr>
          <w:rFonts w:hint="eastAsia"/>
          <w:color w:val="000000"/>
          <w:sz w:val="21"/>
        </w:rPr>
        <w:t xml:space="preserve">　</w:t>
      </w:r>
      <w:r w:rsidR="00E851DD">
        <w:rPr>
          <w:rFonts w:hint="eastAsia"/>
          <w:color w:val="000000"/>
          <w:sz w:val="21"/>
        </w:rPr>
        <w:t>西崎友規子</w:t>
      </w:r>
      <w:r w:rsidR="00B5050F" w:rsidRPr="00D5547E">
        <w:rPr>
          <w:color w:val="000000"/>
          <w:sz w:val="21"/>
          <w:lang w:eastAsia="zh-TW"/>
        </w:rPr>
        <w:t>†</w:t>
      </w:r>
    </w:p>
    <w:p w14:paraId="64E8A9E0" w14:textId="6498FD19" w:rsidR="00CC0937" w:rsidRPr="00711299" w:rsidRDefault="00475CFF" w:rsidP="00711299">
      <w:pPr>
        <w:pStyle w:val="IPS-K3"/>
        <w:ind w:firstLineChars="450" w:firstLine="945"/>
        <w:jc w:val="both"/>
        <w:rPr>
          <w:rFonts w:eastAsia="ＭＳ ゴシック"/>
          <w:color w:val="000000"/>
          <w:sz w:val="21"/>
        </w:rPr>
      </w:pPr>
      <w:r>
        <w:rPr>
          <w:rFonts w:eastAsia="ＭＳ ゴシック"/>
          <w:color w:val="000000"/>
          <w:sz w:val="21"/>
        </w:rPr>
        <w:t>Yusaku</w:t>
      </w:r>
      <w:r w:rsidR="00CC0937" w:rsidRPr="00E90A1B">
        <w:rPr>
          <w:rFonts w:eastAsia="ＭＳ ゴシック"/>
          <w:color w:val="000000"/>
          <w:sz w:val="21"/>
        </w:rPr>
        <w:t xml:space="preserve">  </w:t>
      </w:r>
      <w:r>
        <w:rPr>
          <w:rFonts w:eastAsia="ＭＳ ゴシック" w:hint="eastAsia"/>
          <w:color w:val="000000"/>
          <w:sz w:val="21"/>
        </w:rPr>
        <w:t>Sa</w:t>
      </w:r>
      <w:r w:rsidR="00760716">
        <w:rPr>
          <w:rFonts w:eastAsia="ＭＳ ゴシック" w:hint="eastAsia"/>
          <w:color w:val="000000"/>
          <w:sz w:val="21"/>
        </w:rPr>
        <w:t>n</w:t>
      </w:r>
      <w:r>
        <w:rPr>
          <w:rFonts w:eastAsia="ＭＳ ゴシック" w:hint="eastAsia"/>
          <w:color w:val="000000"/>
          <w:sz w:val="21"/>
        </w:rPr>
        <w:t>nami</w:t>
      </w:r>
      <w:r w:rsidR="00E90A1B">
        <w:rPr>
          <w:rFonts w:eastAsia="ＭＳ ゴシック" w:hint="eastAsia"/>
          <w:color w:val="000000"/>
          <w:sz w:val="21"/>
        </w:rPr>
        <w:t xml:space="preserve">　</w:t>
      </w:r>
      <w:r w:rsidR="00B5050F">
        <w:rPr>
          <w:rFonts w:eastAsia="ＭＳ ゴシック" w:hint="eastAsia"/>
          <w:color w:val="000000"/>
          <w:sz w:val="21"/>
        </w:rPr>
        <w:t xml:space="preserve"> </w:t>
      </w:r>
      <w:r w:rsidR="00760716">
        <w:rPr>
          <w:rFonts w:eastAsia="ＭＳ ゴシック"/>
          <w:color w:val="000000"/>
          <w:sz w:val="21"/>
        </w:rPr>
        <w:t>Ryo</w:t>
      </w:r>
      <w:r w:rsidR="00CC0937" w:rsidRPr="00E90A1B">
        <w:rPr>
          <w:rFonts w:eastAsia="ＭＳ ゴシック"/>
          <w:color w:val="000000"/>
          <w:sz w:val="21"/>
        </w:rPr>
        <w:t xml:space="preserve">  Ka</w:t>
      </w:r>
      <w:r w:rsidR="00760716">
        <w:rPr>
          <w:rFonts w:eastAsia="ＭＳ ゴシック"/>
          <w:color w:val="000000"/>
          <w:sz w:val="21"/>
        </w:rPr>
        <w:t>mae</w:t>
      </w:r>
      <w:r w:rsidR="00E02E5E">
        <w:rPr>
          <w:rFonts w:eastAsia="ＭＳ ゴシック"/>
          <w:color w:val="000000"/>
          <w:sz w:val="21"/>
        </w:rPr>
        <w:t xml:space="preserve">   </w:t>
      </w:r>
      <w:r w:rsidR="003C61DF">
        <w:rPr>
          <w:rFonts w:eastAsia="ＭＳ ゴシック" w:hint="eastAsia"/>
          <w:color w:val="000000"/>
          <w:sz w:val="21"/>
        </w:rPr>
        <w:t xml:space="preserve">　</w:t>
      </w:r>
      <w:r w:rsidR="00930AE7">
        <w:rPr>
          <w:rFonts w:eastAsia="ＭＳ ゴシック" w:hint="eastAsia"/>
          <w:color w:val="000000"/>
          <w:sz w:val="21"/>
        </w:rPr>
        <w:t>C</w:t>
      </w:r>
      <w:r w:rsidR="00930AE7">
        <w:rPr>
          <w:rFonts w:eastAsia="ＭＳ ゴシック"/>
          <w:color w:val="000000"/>
          <w:sz w:val="21"/>
        </w:rPr>
        <w:t>hihiro Syumiya</w:t>
      </w:r>
      <w:r w:rsidR="00E02E5E">
        <w:rPr>
          <w:rFonts w:eastAsia="ＭＳ ゴシック"/>
          <w:color w:val="000000"/>
          <w:sz w:val="21"/>
        </w:rPr>
        <w:t xml:space="preserve"> </w:t>
      </w:r>
      <w:r w:rsidR="001545E7">
        <w:rPr>
          <w:rFonts w:eastAsia="ＭＳ ゴシック" w:hint="eastAsia"/>
          <w:color w:val="000000"/>
          <w:sz w:val="21"/>
        </w:rPr>
        <w:t xml:space="preserve"> </w:t>
      </w:r>
      <w:r w:rsidR="001545E7">
        <w:rPr>
          <w:rFonts w:eastAsia="ＭＳ ゴシック"/>
          <w:color w:val="000000"/>
          <w:sz w:val="21"/>
        </w:rPr>
        <w:t xml:space="preserve"> </w:t>
      </w:r>
      <w:r w:rsidR="00930AE7">
        <w:rPr>
          <w:rFonts w:eastAsia="ＭＳ ゴシック" w:hint="eastAsia"/>
          <w:color w:val="000000"/>
          <w:sz w:val="21"/>
        </w:rPr>
        <w:t>H</w:t>
      </w:r>
      <w:r w:rsidR="00930AE7">
        <w:rPr>
          <w:rFonts w:eastAsia="ＭＳ ゴシック"/>
          <w:color w:val="000000"/>
          <w:sz w:val="21"/>
        </w:rPr>
        <w:t>irotaka Yamamoto</w:t>
      </w:r>
      <w:r w:rsidR="003C61DF">
        <w:rPr>
          <w:rFonts w:eastAsia="ＭＳ ゴシック" w:hint="eastAsia"/>
          <w:color w:val="000000"/>
          <w:sz w:val="21"/>
        </w:rPr>
        <w:t xml:space="preserve">　</w:t>
      </w:r>
      <w:r w:rsidR="005A5AF1">
        <w:rPr>
          <w:rFonts w:eastAsia="ＭＳ ゴシック" w:hint="eastAsia"/>
          <w:color w:val="000000"/>
          <w:sz w:val="21"/>
        </w:rPr>
        <w:t>Y</w:t>
      </w:r>
      <w:r w:rsidR="005A5AF1">
        <w:rPr>
          <w:rFonts w:eastAsia="ＭＳ ゴシック"/>
          <w:color w:val="000000"/>
          <w:sz w:val="21"/>
        </w:rPr>
        <w:t>ukiko Nishizaki</w:t>
      </w:r>
    </w:p>
    <w:p w14:paraId="4CC9E6B1" w14:textId="77777777" w:rsidR="00CC0937" w:rsidRDefault="00CC0937" w:rsidP="00FB70A2">
      <w:pPr>
        <w:pStyle w:val="IPS-K"/>
        <w:ind w:firstLine="0"/>
        <w:rPr>
          <w:rFonts w:ascii="細明朝体" w:eastAsia="細明朝体"/>
          <w:color w:val="000000"/>
        </w:rPr>
        <w:sectPr w:rsidR="00CC0937" w:rsidSect="00992A83">
          <w:headerReference w:type="even" r:id="rId8"/>
          <w:headerReference w:type="default" r:id="rId9"/>
          <w:headerReference w:type="first" r:id="rId10"/>
          <w:footerReference w:type="first" r:id="rId11"/>
          <w:footnotePr>
            <w:numRestart w:val="eachPage"/>
          </w:footnotePr>
          <w:endnotePr>
            <w:numFmt w:val="decimal"/>
          </w:endnotePr>
          <w:type w:val="continuous"/>
          <w:pgSz w:w="11900" w:h="16840" w:code="9"/>
          <w:pgMar w:top="1418" w:right="1021" w:bottom="1418" w:left="1021" w:header="851" w:footer="170" w:gutter="0"/>
          <w:cols w:space="540"/>
          <w:titlePg/>
          <w:docGrid w:linePitch="245"/>
        </w:sectPr>
      </w:pPr>
    </w:p>
    <w:p w14:paraId="06C9B8A5" w14:textId="77777777" w:rsidR="00A218B1" w:rsidRDefault="00A218B1" w:rsidP="00A218B1">
      <w:pPr>
        <w:pStyle w:val="IPS-K"/>
        <w:ind w:firstLine="0"/>
        <w:rPr>
          <w:color w:val="000000"/>
        </w:rPr>
      </w:pPr>
    </w:p>
    <w:p w14:paraId="0CFAC41E" w14:textId="7921B56E" w:rsidR="00A218B1" w:rsidRDefault="008A37F9" w:rsidP="00A218B1">
      <w:pPr>
        <w:pStyle w:val="IPS-K"/>
        <w:numPr>
          <w:ilvl w:val="0"/>
          <w:numId w:val="13"/>
        </w:numPr>
        <w:rPr>
          <w:color w:val="000000"/>
          <w:sz w:val="21"/>
          <w:szCs w:val="22"/>
        </w:rPr>
      </w:pPr>
      <w:r>
        <w:rPr>
          <w:rFonts w:hint="eastAsia"/>
          <w:color w:val="000000"/>
          <w:sz w:val="21"/>
          <w:szCs w:val="22"/>
        </w:rPr>
        <w:t>背景</w:t>
      </w:r>
    </w:p>
    <w:p w14:paraId="12E90604" w14:textId="6285F59B" w:rsidR="00C874B6" w:rsidRPr="00C874B6" w:rsidRDefault="00C874B6" w:rsidP="00C874B6">
      <w:pPr>
        <w:pStyle w:val="IPS-K"/>
        <w:ind w:firstLine="0"/>
        <w:rPr>
          <w:color w:val="000000"/>
          <w:sz w:val="20"/>
          <w:szCs w:val="21"/>
        </w:rPr>
      </w:pPr>
      <w:r>
        <w:rPr>
          <w:rFonts w:hint="eastAsia"/>
          <w:color w:val="000000"/>
          <w:sz w:val="20"/>
          <w:szCs w:val="21"/>
        </w:rPr>
        <w:t>1.1</w:t>
      </w:r>
      <w:r>
        <w:rPr>
          <w:rFonts w:hint="eastAsia"/>
          <w:color w:val="000000"/>
          <w:sz w:val="20"/>
          <w:szCs w:val="21"/>
        </w:rPr>
        <w:t>．</w:t>
      </w:r>
      <w:r w:rsidR="008A37F9">
        <w:rPr>
          <w:rFonts w:hint="eastAsia"/>
          <w:color w:val="000000"/>
          <w:sz w:val="20"/>
          <w:szCs w:val="21"/>
        </w:rPr>
        <w:t>現在の課題</w:t>
      </w:r>
    </w:p>
    <w:p w14:paraId="12BCAF2C" w14:textId="63E946AD" w:rsidR="00CC0937" w:rsidRDefault="00ED6B43" w:rsidP="0089520D">
      <w:pPr>
        <w:pStyle w:val="IPS-K"/>
        <w:ind w:firstLineChars="100"/>
        <w:rPr>
          <w:color w:val="000000"/>
        </w:rPr>
      </w:pPr>
      <w:r>
        <w:rPr>
          <w:rFonts w:hint="eastAsia"/>
          <w:color w:val="000000"/>
        </w:rPr>
        <w:t>近年，</w:t>
      </w:r>
      <w:r w:rsidR="0013020A">
        <w:rPr>
          <w:rFonts w:hint="eastAsia"/>
          <w:color w:val="000000"/>
        </w:rPr>
        <w:t>日本</w:t>
      </w:r>
      <w:r w:rsidR="009918AE">
        <w:rPr>
          <w:rFonts w:hint="eastAsia"/>
          <w:color w:val="000000"/>
        </w:rPr>
        <w:t>の自動車保有台数は</w:t>
      </w:r>
      <w:r w:rsidR="005A2610">
        <w:rPr>
          <w:rFonts w:hint="eastAsia"/>
          <w:color w:val="000000"/>
        </w:rPr>
        <w:t>7800</w:t>
      </w:r>
      <w:r w:rsidR="005A2610">
        <w:rPr>
          <w:rFonts w:hint="eastAsia"/>
          <w:color w:val="000000"/>
        </w:rPr>
        <w:t>万台</w:t>
      </w:r>
      <w:r w:rsidR="009918AE">
        <w:rPr>
          <w:rFonts w:hint="eastAsia"/>
          <w:color w:val="000000"/>
        </w:rPr>
        <w:t>を超え</w:t>
      </w:r>
      <w:r w:rsidR="00C83528">
        <w:rPr>
          <w:rFonts w:hint="eastAsia"/>
          <w:color w:val="000000"/>
        </w:rPr>
        <w:t>，</w:t>
      </w:r>
      <w:r w:rsidR="003F5147">
        <w:rPr>
          <w:rFonts w:hint="eastAsia"/>
          <w:color w:val="000000"/>
        </w:rPr>
        <w:t>乗用や運搬など</w:t>
      </w:r>
      <w:r w:rsidR="000C7133">
        <w:rPr>
          <w:rFonts w:hint="eastAsia"/>
          <w:color w:val="000000"/>
        </w:rPr>
        <w:t>様々な用途</w:t>
      </w:r>
      <w:r w:rsidR="003D59A1">
        <w:rPr>
          <w:rFonts w:hint="eastAsia"/>
          <w:color w:val="000000"/>
        </w:rPr>
        <w:t>で</w:t>
      </w:r>
      <w:r w:rsidR="00655821">
        <w:rPr>
          <w:rFonts w:hint="eastAsia"/>
          <w:color w:val="000000"/>
        </w:rPr>
        <w:t>活用</w:t>
      </w:r>
      <w:r w:rsidR="003D59A1">
        <w:rPr>
          <w:rFonts w:hint="eastAsia"/>
          <w:color w:val="000000"/>
        </w:rPr>
        <w:t>されて</w:t>
      </w:r>
      <w:r w:rsidR="005A2610">
        <w:rPr>
          <w:rFonts w:hint="eastAsia"/>
          <w:color w:val="000000"/>
        </w:rPr>
        <w:t>いる</w:t>
      </w:r>
      <w:r w:rsidR="00A60FDC">
        <w:rPr>
          <w:rFonts w:hint="eastAsia"/>
          <w:color w:val="000000"/>
        </w:rPr>
        <w:t>[</w:t>
      </w:r>
      <w:r w:rsidR="00A60FDC">
        <w:rPr>
          <w:color w:val="000000"/>
        </w:rPr>
        <w:t>1]</w:t>
      </w:r>
      <w:r w:rsidR="00C32685">
        <w:rPr>
          <w:rFonts w:hint="eastAsia"/>
          <w:color w:val="000000"/>
        </w:rPr>
        <w:t>．</w:t>
      </w:r>
      <w:r w:rsidR="006A14E2">
        <w:rPr>
          <w:rFonts w:hint="eastAsia"/>
          <w:color w:val="000000"/>
        </w:rPr>
        <w:t>自動車が日常生活に</w:t>
      </w:r>
      <w:r w:rsidR="00917253">
        <w:rPr>
          <w:rFonts w:hint="eastAsia"/>
          <w:color w:val="000000"/>
        </w:rPr>
        <w:t>根付いた日本において</w:t>
      </w:r>
      <w:r w:rsidR="00C83528">
        <w:rPr>
          <w:rFonts w:hint="eastAsia"/>
          <w:color w:val="000000"/>
        </w:rPr>
        <w:t>，</w:t>
      </w:r>
      <w:r w:rsidR="00F517A1">
        <w:rPr>
          <w:rFonts w:hint="eastAsia"/>
          <w:color w:val="000000"/>
        </w:rPr>
        <w:t>交通事故をいかに防止するかは，</w:t>
      </w:r>
      <w:r w:rsidR="00A065BD">
        <w:rPr>
          <w:rFonts w:hint="eastAsia"/>
          <w:color w:val="000000"/>
        </w:rPr>
        <w:t>重要な</w:t>
      </w:r>
      <w:r w:rsidR="00F174CB">
        <w:rPr>
          <w:rFonts w:hint="eastAsia"/>
          <w:color w:val="000000"/>
        </w:rPr>
        <w:t>課題の一つ</w:t>
      </w:r>
      <w:r w:rsidR="00F517A1">
        <w:rPr>
          <w:rFonts w:hint="eastAsia"/>
          <w:color w:val="000000"/>
        </w:rPr>
        <w:t>であ</w:t>
      </w:r>
      <w:r w:rsidR="00F174CB">
        <w:rPr>
          <w:rFonts w:hint="eastAsia"/>
          <w:color w:val="000000"/>
        </w:rPr>
        <w:t>る</w:t>
      </w:r>
      <w:r w:rsidR="00C32685">
        <w:rPr>
          <w:rFonts w:hint="eastAsia"/>
          <w:color w:val="000000"/>
        </w:rPr>
        <w:t>．</w:t>
      </w:r>
      <w:r w:rsidR="00D96EDF">
        <w:rPr>
          <w:rFonts w:hint="eastAsia"/>
          <w:color w:val="000000"/>
        </w:rPr>
        <w:t>警察庁による</w:t>
      </w:r>
      <w:r w:rsidR="00490A5A">
        <w:rPr>
          <w:rFonts w:hint="eastAsia"/>
          <w:color w:val="000000"/>
        </w:rPr>
        <w:t>と，令和</w:t>
      </w:r>
      <w:r w:rsidR="00490A5A">
        <w:rPr>
          <w:rFonts w:hint="eastAsia"/>
          <w:color w:val="000000"/>
        </w:rPr>
        <w:t>3</w:t>
      </w:r>
      <w:r w:rsidR="00490A5A">
        <w:rPr>
          <w:rFonts w:hint="eastAsia"/>
          <w:color w:val="000000"/>
        </w:rPr>
        <w:t>年に発生した</w:t>
      </w:r>
      <w:r w:rsidR="00D96EDF">
        <w:rPr>
          <w:rFonts w:hint="eastAsia"/>
          <w:color w:val="000000"/>
        </w:rPr>
        <w:t>交通事故件数</w:t>
      </w:r>
      <w:r w:rsidR="00490A5A">
        <w:rPr>
          <w:rFonts w:hint="eastAsia"/>
          <w:color w:val="000000"/>
        </w:rPr>
        <w:t>は</w:t>
      </w:r>
      <w:r w:rsidR="008029A3">
        <w:rPr>
          <w:rFonts w:hint="eastAsia"/>
          <w:color w:val="000000"/>
        </w:rPr>
        <w:t>30</w:t>
      </w:r>
      <w:r w:rsidR="008029A3">
        <w:rPr>
          <w:rFonts w:hint="eastAsia"/>
          <w:color w:val="000000"/>
        </w:rPr>
        <w:t>万件</w:t>
      </w:r>
      <w:r w:rsidR="00914B07">
        <w:rPr>
          <w:rFonts w:hint="eastAsia"/>
          <w:color w:val="000000"/>
        </w:rPr>
        <w:t>以上</w:t>
      </w:r>
      <w:r w:rsidR="00955FA1">
        <w:rPr>
          <w:rFonts w:hint="eastAsia"/>
          <w:color w:val="000000"/>
        </w:rPr>
        <w:t>であり</w:t>
      </w:r>
      <w:r w:rsidR="00C83528">
        <w:rPr>
          <w:rFonts w:hint="eastAsia"/>
          <w:color w:val="000000"/>
        </w:rPr>
        <w:t>，</w:t>
      </w:r>
      <w:r w:rsidR="009467A5">
        <w:rPr>
          <w:rFonts w:hint="eastAsia"/>
          <w:color w:val="000000"/>
        </w:rPr>
        <w:t>発生件数としては年々減少</w:t>
      </w:r>
      <w:r w:rsidR="00462716">
        <w:rPr>
          <w:rFonts w:hint="eastAsia"/>
          <w:color w:val="000000"/>
        </w:rPr>
        <w:t>傾向にあるが</w:t>
      </w:r>
      <w:r w:rsidR="00F24420">
        <w:rPr>
          <w:rFonts w:hint="eastAsia"/>
          <w:color w:val="000000"/>
        </w:rPr>
        <w:t>，</w:t>
      </w:r>
      <w:r w:rsidR="009467A5">
        <w:rPr>
          <w:rFonts w:hint="eastAsia"/>
          <w:color w:val="000000"/>
        </w:rPr>
        <w:t>依然として死傷者数は</w:t>
      </w:r>
      <w:r w:rsidR="00914B07">
        <w:rPr>
          <w:rFonts w:hint="eastAsia"/>
          <w:color w:val="000000"/>
        </w:rPr>
        <w:t>36</w:t>
      </w:r>
      <w:r w:rsidR="00914B07">
        <w:rPr>
          <w:rFonts w:hint="eastAsia"/>
          <w:color w:val="000000"/>
        </w:rPr>
        <w:t>万人を越えている</w:t>
      </w:r>
      <w:r w:rsidR="00791CD4">
        <w:rPr>
          <w:rFonts w:hint="eastAsia"/>
          <w:color w:val="000000"/>
        </w:rPr>
        <w:t>[</w:t>
      </w:r>
      <w:r w:rsidR="00791CD4">
        <w:rPr>
          <w:color w:val="000000"/>
        </w:rPr>
        <w:t>2]</w:t>
      </w:r>
      <w:r w:rsidR="00C32685">
        <w:rPr>
          <w:rFonts w:hint="eastAsia"/>
          <w:color w:val="000000"/>
        </w:rPr>
        <w:t>．</w:t>
      </w:r>
      <w:r w:rsidR="00DB34AD">
        <w:rPr>
          <w:rFonts w:hint="eastAsia"/>
          <w:color w:val="000000"/>
        </w:rPr>
        <w:t>今日に至るまで，</w:t>
      </w:r>
      <w:r w:rsidR="00BD7042">
        <w:rPr>
          <w:rFonts w:hint="eastAsia"/>
          <w:color w:val="000000"/>
        </w:rPr>
        <w:t>衝突被害軽減ブレーキ（</w:t>
      </w:r>
      <w:r w:rsidR="00BD7042">
        <w:rPr>
          <w:rFonts w:hint="eastAsia"/>
          <w:color w:val="000000"/>
        </w:rPr>
        <w:t>AEB</w:t>
      </w:r>
      <w:r w:rsidR="00CE0DCE">
        <w:rPr>
          <w:rFonts w:hint="eastAsia"/>
          <w:color w:val="000000"/>
        </w:rPr>
        <w:t>装置</w:t>
      </w:r>
      <w:r w:rsidR="00BD7042">
        <w:rPr>
          <w:rFonts w:hint="eastAsia"/>
          <w:color w:val="000000"/>
        </w:rPr>
        <w:t>）</w:t>
      </w:r>
      <w:r w:rsidR="003E39BA">
        <w:rPr>
          <w:rFonts w:hint="eastAsia"/>
          <w:color w:val="000000"/>
        </w:rPr>
        <w:t>など</w:t>
      </w:r>
      <w:r w:rsidR="00C043C3">
        <w:rPr>
          <w:rFonts w:hint="eastAsia"/>
          <w:color w:val="000000"/>
        </w:rPr>
        <w:t>様々な運転支援技術が開発</w:t>
      </w:r>
      <w:r w:rsidR="009E4F7E">
        <w:rPr>
          <w:rFonts w:hint="eastAsia"/>
          <w:color w:val="000000"/>
        </w:rPr>
        <w:t>により</w:t>
      </w:r>
      <w:r w:rsidR="00E31795">
        <w:rPr>
          <w:rFonts w:hint="eastAsia"/>
          <w:color w:val="000000"/>
        </w:rPr>
        <w:t>，交通事故の</w:t>
      </w:r>
      <w:r w:rsidR="007202BC">
        <w:rPr>
          <w:rFonts w:hint="eastAsia"/>
          <w:color w:val="000000"/>
        </w:rPr>
        <w:t>削減に</w:t>
      </w:r>
      <w:r w:rsidR="002F51C6">
        <w:rPr>
          <w:rFonts w:hint="eastAsia"/>
          <w:color w:val="000000"/>
        </w:rPr>
        <w:t>努めてきた．</w:t>
      </w:r>
      <w:r w:rsidR="00052CEB">
        <w:rPr>
          <w:rFonts w:hint="eastAsia"/>
          <w:color w:val="000000"/>
        </w:rPr>
        <w:t>最近では，</w:t>
      </w:r>
      <w:r w:rsidR="00EF6B1B">
        <w:rPr>
          <w:rFonts w:hint="eastAsia"/>
          <w:color w:val="000000"/>
        </w:rPr>
        <w:t>全自動運転に向けて</w:t>
      </w:r>
      <w:r w:rsidR="00C83528">
        <w:rPr>
          <w:rFonts w:hint="eastAsia"/>
          <w:color w:val="000000"/>
        </w:rPr>
        <w:t>，</w:t>
      </w:r>
      <w:r w:rsidR="00987AE7">
        <w:rPr>
          <w:rFonts w:hint="eastAsia"/>
          <w:color w:val="000000"/>
        </w:rPr>
        <w:t>自動車の技術開発</w:t>
      </w:r>
      <w:r w:rsidR="00A8286D">
        <w:rPr>
          <w:rFonts w:hint="eastAsia"/>
          <w:color w:val="000000"/>
        </w:rPr>
        <w:t>が進められ</w:t>
      </w:r>
      <w:r w:rsidR="00734666">
        <w:rPr>
          <w:rFonts w:hint="eastAsia"/>
          <w:color w:val="000000"/>
        </w:rPr>
        <w:t>ている</w:t>
      </w:r>
      <w:r w:rsidR="00FB3B24">
        <w:rPr>
          <w:rFonts w:hint="eastAsia"/>
          <w:color w:val="000000"/>
        </w:rPr>
        <w:t>．しかし</w:t>
      </w:r>
      <w:r w:rsidR="00C83528">
        <w:rPr>
          <w:rFonts w:hint="eastAsia"/>
          <w:color w:val="000000"/>
        </w:rPr>
        <w:t>，</w:t>
      </w:r>
      <w:r w:rsidR="005220B3">
        <w:rPr>
          <w:rFonts w:hint="eastAsia"/>
          <w:color w:val="000000"/>
        </w:rPr>
        <w:t>交通事故</w:t>
      </w:r>
      <w:r w:rsidR="00AE2810">
        <w:rPr>
          <w:rFonts w:hint="eastAsia"/>
          <w:color w:val="000000"/>
        </w:rPr>
        <w:t>が発生した時</w:t>
      </w:r>
      <w:r w:rsidR="005220B3">
        <w:rPr>
          <w:rFonts w:hint="eastAsia"/>
          <w:color w:val="000000"/>
        </w:rPr>
        <w:t>の責任の所在を明確にする</w:t>
      </w:r>
      <w:r w:rsidR="004C2B24">
        <w:rPr>
          <w:rFonts w:hint="eastAsia"/>
          <w:color w:val="000000"/>
        </w:rPr>
        <w:t>[</w:t>
      </w:r>
      <w:r w:rsidR="004C2B24">
        <w:rPr>
          <w:color w:val="000000"/>
        </w:rPr>
        <w:t>3]</w:t>
      </w:r>
      <w:r w:rsidR="005220B3">
        <w:rPr>
          <w:rFonts w:hint="eastAsia"/>
          <w:color w:val="000000"/>
        </w:rPr>
        <w:t>ことなど，</w:t>
      </w:r>
      <w:r w:rsidR="00A47688">
        <w:rPr>
          <w:rFonts w:hint="eastAsia"/>
          <w:color w:val="000000"/>
        </w:rPr>
        <w:t>技術面以外の問題</w:t>
      </w:r>
      <w:r w:rsidR="00695CC2">
        <w:rPr>
          <w:rFonts w:hint="eastAsia"/>
          <w:color w:val="000000"/>
        </w:rPr>
        <w:t>が多数残されて</w:t>
      </w:r>
      <w:r w:rsidR="0089520D">
        <w:rPr>
          <w:rFonts w:hint="eastAsia"/>
          <w:color w:val="000000"/>
        </w:rPr>
        <w:t>おり，</w:t>
      </w:r>
      <w:r w:rsidR="00D52C27">
        <w:rPr>
          <w:rFonts w:hint="eastAsia"/>
          <w:color w:val="000000"/>
        </w:rPr>
        <w:t>当面，</w:t>
      </w:r>
      <w:r w:rsidR="00414B26">
        <w:rPr>
          <w:rFonts w:hint="eastAsia"/>
          <w:color w:val="000000"/>
        </w:rPr>
        <w:t>手動運転と</w:t>
      </w:r>
      <w:r w:rsidR="009938ED">
        <w:rPr>
          <w:rFonts w:hint="eastAsia"/>
          <w:color w:val="000000"/>
        </w:rPr>
        <w:t>自動運転</w:t>
      </w:r>
      <w:r w:rsidR="00414B26">
        <w:rPr>
          <w:rFonts w:hint="eastAsia"/>
          <w:color w:val="000000"/>
        </w:rPr>
        <w:t>が共存すると考えられる</w:t>
      </w:r>
      <w:r w:rsidR="00C32685">
        <w:rPr>
          <w:rFonts w:hint="eastAsia"/>
          <w:color w:val="000000"/>
        </w:rPr>
        <w:t>．</w:t>
      </w:r>
      <w:r w:rsidR="004561C3">
        <w:rPr>
          <w:rFonts w:hint="eastAsia"/>
          <w:color w:val="000000"/>
        </w:rPr>
        <w:t>そのため</w:t>
      </w:r>
      <w:r w:rsidR="00C83528">
        <w:rPr>
          <w:rFonts w:hint="eastAsia"/>
          <w:color w:val="000000"/>
        </w:rPr>
        <w:t>，</w:t>
      </w:r>
      <w:r w:rsidR="004561C3">
        <w:rPr>
          <w:rFonts w:hint="eastAsia"/>
          <w:color w:val="000000"/>
        </w:rPr>
        <w:t>人間の運転に対する</w:t>
      </w:r>
      <w:r w:rsidR="00B07997">
        <w:rPr>
          <w:rFonts w:hint="eastAsia"/>
          <w:color w:val="000000"/>
        </w:rPr>
        <w:t>支援方法の開発や改良といった</w:t>
      </w:r>
      <w:r w:rsidR="00F47EB0">
        <w:rPr>
          <w:rFonts w:hint="eastAsia"/>
          <w:color w:val="000000"/>
        </w:rPr>
        <w:t>交通事故対策は</w:t>
      </w:r>
      <w:r w:rsidR="00C83528">
        <w:rPr>
          <w:rFonts w:hint="eastAsia"/>
          <w:color w:val="000000"/>
        </w:rPr>
        <w:t>，</w:t>
      </w:r>
      <w:r w:rsidR="007C6992">
        <w:rPr>
          <w:rFonts w:hint="eastAsia"/>
          <w:color w:val="000000"/>
        </w:rPr>
        <w:t>今後も重要な</w:t>
      </w:r>
      <w:r w:rsidR="00206EF5">
        <w:rPr>
          <w:rFonts w:hint="eastAsia"/>
          <w:color w:val="000000"/>
        </w:rPr>
        <w:t>課題である</w:t>
      </w:r>
      <w:r w:rsidR="00C32685">
        <w:rPr>
          <w:rFonts w:hint="eastAsia"/>
          <w:color w:val="000000"/>
        </w:rPr>
        <w:t>．</w:t>
      </w:r>
    </w:p>
    <w:p w14:paraId="36A9DB06" w14:textId="77777777" w:rsidR="0055211B" w:rsidRDefault="0055211B" w:rsidP="0055211B">
      <w:pPr>
        <w:pStyle w:val="IPS-K"/>
        <w:ind w:firstLine="0"/>
        <w:rPr>
          <w:color w:val="000000"/>
        </w:rPr>
      </w:pPr>
    </w:p>
    <w:p w14:paraId="09356392" w14:textId="5303957C" w:rsidR="008A37F9" w:rsidRPr="008A37F9" w:rsidRDefault="008A37F9" w:rsidP="008A37F9">
      <w:pPr>
        <w:pStyle w:val="IPS-K"/>
        <w:ind w:firstLine="0"/>
        <w:rPr>
          <w:color w:val="000000"/>
          <w:sz w:val="20"/>
          <w:szCs w:val="21"/>
        </w:rPr>
      </w:pPr>
      <w:r>
        <w:rPr>
          <w:rFonts w:hint="eastAsia"/>
          <w:color w:val="000000"/>
          <w:sz w:val="20"/>
          <w:szCs w:val="21"/>
        </w:rPr>
        <w:t>1.</w:t>
      </w:r>
      <w:r>
        <w:rPr>
          <w:color w:val="000000"/>
          <w:sz w:val="20"/>
          <w:szCs w:val="21"/>
        </w:rPr>
        <w:t>2</w:t>
      </w:r>
      <w:r>
        <w:rPr>
          <w:rFonts w:hint="eastAsia"/>
          <w:color w:val="000000"/>
          <w:sz w:val="20"/>
          <w:szCs w:val="21"/>
        </w:rPr>
        <w:t>．</w:t>
      </w:r>
      <w:r w:rsidR="007F325C">
        <w:rPr>
          <w:rFonts w:hint="eastAsia"/>
          <w:color w:val="000000"/>
          <w:sz w:val="20"/>
          <w:szCs w:val="21"/>
        </w:rPr>
        <w:t>安全運転のための実験</w:t>
      </w:r>
    </w:p>
    <w:p w14:paraId="0059931C" w14:textId="1512F998" w:rsidR="007F325C" w:rsidRDefault="000771F6" w:rsidP="00905A72">
      <w:pPr>
        <w:pStyle w:val="IPS-K"/>
      </w:pPr>
      <w:r>
        <w:rPr>
          <w:rFonts w:hint="eastAsia"/>
          <w:color w:val="000000"/>
        </w:rPr>
        <w:t>これまで</w:t>
      </w:r>
      <w:r w:rsidR="00C83528">
        <w:rPr>
          <w:rFonts w:hint="eastAsia"/>
          <w:color w:val="000000"/>
        </w:rPr>
        <w:t>，</w:t>
      </w:r>
      <w:r w:rsidR="00F30575">
        <w:rPr>
          <w:rFonts w:hint="eastAsia"/>
          <w:color w:val="000000"/>
        </w:rPr>
        <w:t>交通事故</w:t>
      </w:r>
      <w:r w:rsidR="00037531">
        <w:rPr>
          <w:rFonts w:hint="eastAsia"/>
          <w:color w:val="000000"/>
        </w:rPr>
        <w:t>防止</w:t>
      </w:r>
      <w:r w:rsidR="00CF193E">
        <w:rPr>
          <w:rFonts w:hint="eastAsia"/>
          <w:color w:val="000000"/>
        </w:rPr>
        <w:t>を目的と</w:t>
      </w:r>
      <w:r w:rsidR="007062EB">
        <w:rPr>
          <w:rFonts w:hint="eastAsia"/>
          <w:color w:val="000000"/>
        </w:rPr>
        <w:t>した</w:t>
      </w:r>
      <w:r w:rsidR="003B366E">
        <w:rPr>
          <w:rFonts w:hint="eastAsia"/>
          <w:color w:val="000000"/>
        </w:rPr>
        <w:t>安全</w:t>
      </w:r>
      <w:r w:rsidR="007062EB">
        <w:rPr>
          <w:rFonts w:hint="eastAsia"/>
          <w:color w:val="000000"/>
        </w:rPr>
        <w:t>運転</w:t>
      </w:r>
      <w:r w:rsidR="00E6207D">
        <w:rPr>
          <w:rFonts w:hint="eastAsia"/>
          <w:color w:val="000000"/>
        </w:rPr>
        <w:t>へ</w:t>
      </w:r>
      <w:r w:rsidR="002B4D8D">
        <w:rPr>
          <w:rFonts w:hint="eastAsia"/>
          <w:color w:val="000000"/>
        </w:rPr>
        <w:t>の</w:t>
      </w:r>
      <w:r w:rsidR="006B1307">
        <w:rPr>
          <w:rFonts w:hint="eastAsia"/>
          <w:color w:val="000000"/>
        </w:rPr>
        <w:t>意識</w:t>
      </w:r>
      <w:r w:rsidR="007062EB">
        <w:rPr>
          <w:rFonts w:hint="eastAsia"/>
          <w:color w:val="000000"/>
        </w:rPr>
        <w:t>に関する</w:t>
      </w:r>
      <w:r w:rsidR="00403406">
        <w:rPr>
          <w:rFonts w:hint="eastAsia"/>
          <w:color w:val="000000"/>
        </w:rPr>
        <w:t>研究は</w:t>
      </w:r>
      <w:r w:rsidR="004E1135">
        <w:rPr>
          <w:rFonts w:hint="eastAsia"/>
          <w:color w:val="000000"/>
        </w:rPr>
        <w:t>数多くなされてきた</w:t>
      </w:r>
      <w:r w:rsidR="00C32685">
        <w:rPr>
          <w:rFonts w:hint="eastAsia"/>
          <w:color w:val="000000"/>
        </w:rPr>
        <w:t>．</w:t>
      </w:r>
      <w:r w:rsidR="00210ACD">
        <w:rPr>
          <w:rFonts w:hint="eastAsia"/>
          <w:color w:val="000000"/>
        </w:rPr>
        <w:t>例えば</w:t>
      </w:r>
      <w:r w:rsidR="00C83528">
        <w:rPr>
          <w:rFonts w:hint="eastAsia"/>
          <w:color w:val="000000"/>
        </w:rPr>
        <w:t>，</w:t>
      </w:r>
      <w:r w:rsidR="003B3A4F">
        <w:rPr>
          <w:color w:val="000000"/>
        </w:rPr>
        <w:t>Parker</w:t>
      </w:r>
      <w:r w:rsidR="003B3A4F">
        <w:rPr>
          <w:rFonts w:hint="eastAsia"/>
          <w:color w:val="000000"/>
        </w:rPr>
        <w:t>らの</w:t>
      </w:r>
      <w:r w:rsidR="00194686">
        <w:rPr>
          <w:rFonts w:hint="eastAsia"/>
          <w:color w:val="000000"/>
        </w:rPr>
        <w:t>研究</w:t>
      </w:r>
      <w:r w:rsidR="0097608E">
        <w:rPr>
          <w:rFonts w:hint="eastAsia"/>
          <w:color w:val="000000"/>
        </w:rPr>
        <w:t>[</w:t>
      </w:r>
      <w:r w:rsidR="000E0620">
        <w:rPr>
          <w:color w:val="000000"/>
        </w:rPr>
        <w:t>4</w:t>
      </w:r>
      <w:r w:rsidR="0097608E">
        <w:rPr>
          <w:color w:val="000000"/>
        </w:rPr>
        <w:t>]</w:t>
      </w:r>
      <w:r w:rsidR="00194686">
        <w:rPr>
          <w:rFonts w:hint="eastAsia"/>
          <w:color w:val="000000"/>
        </w:rPr>
        <w:t>では</w:t>
      </w:r>
      <w:r w:rsidR="00C83528">
        <w:rPr>
          <w:rFonts w:hint="eastAsia"/>
          <w:color w:val="000000"/>
        </w:rPr>
        <w:t>，</w:t>
      </w:r>
      <w:r w:rsidR="000A739E">
        <w:rPr>
          <w:rFonts w:hint="eastAsia"/>
          <w:color w:val="000000"/>
        </w:rPr>
        <w:t>計画</w:t>
      </w:r>
      <w:r w:rsidR="00447B71">
        <w:rPr>
          <w:rFonts w:hint="eastAsia"/>
          <w:color w:val="000000"/>
        </w:rPr>
        <w:t>的</w:t>
      </w:r>
      <w:r w:rsidR="000A739E">
        <w:rPr>
          <w:rFonts w:hint="eastAsia"/>
          <w:color w:val="000000"/>
        </w:rPr>
        <w:t>行動理論</w:t>
      </w:r>
      <w:r w:rsidR="007D10E6">
        <w:rPr>
          <w:rFonts w:hint="eastAsia"/>
          <w:color w:val="000000"/>
        </w:rPr>
        <w:t>の有効性の評価のため</w:t>
      </w:r>
      <w:r w:rsidR="00196476">
        <w:rPr>
          <w:rFonts w:hint="eastAsia"/>
          <w:color w:val="000000"/>
        </w:rPr>
        <w:t>作成した実験ビデオ</w:t>
      </w:r>
      <w:r w:rsidR="009C1FD5">
        <w:rPr>
          <w:rFonts w:hint="eastAsia"/>
          <w:color w:val="000000"/>
        </w:rPr>
        <w:t>により</w:t>
      </w:r>
      <w:r w:rsidR="00196476">
        <w:rPr>
          <w:rFonts w:hint="eastAsia"/>
          <w:color w:val="000000"/>
        </w:rPr>
        <w:t>，</w:t>
      </w:r>
      <w:r w:rsidR="009C1FD5">
        <w:rPr>
          <w:rFonts w:hint="eastAsia"/>
          <w:color w:val="000000"/>
        </w:rPr>
        <w:t>被験者の</w:t>
      </w:r>
      <w:r w:rsidR="0034698D">
        <w:rPr>
          <w:rFonts w:hint="eastAsia"/>
          <w:color w:val="000000"/>
        </w:rPr>
        <w:t>スピード違反</w:t>
      </w:r>
      <w:r w:rsidR="007D740B">
        <w:rPr>
          <w:rFonts w:hint="eastAsia"/>
          <w:color w:val="000000"/>
        </w:rPr>
        <w:t>に対する態度</w:t>
      </w:r>
      <w:r w:rsidR="009C1FD5">
        <w:rPr>
          <w:rFonts w:hint="eastAsia"/>
          <w:color w:val="000000"/>
        </w:rPr>
        <w:t>が</w:t>
      </w:r>
      <w:r w:rsidR="0003084B">
        <w:rPr>
          <w:rFonts w:hint="eastAsia"/>
          <w:color w:val="000000"/>
        </w:rPr>
        <w:t>より</w:t>
      </w:r>
      <w:r w:rsidR="00AC0808">
        <w:rPr>
          <w:rFonts w:hint="eastAsia"/>
          <w:color w:val="000000"/>
        </w:rPr>
        <w:t>否定的になったこと</w:t>
      </w:r>
      <w:r w:rsidR="005148A6">
        <w:rPr>
          <w:rFonts w:hint="eastAsia"/>
          <w:color w:val="000000"/>
        </w:rPr>
        <w:t>を示した</w:t>
      </w:r>
      <w:r w:rsidR="000F7812">
        <w:rPr>
          <w:rFonts w:hint="eastAsia"/>
          <w:color w:val="000000"/>
        </w:rPr>
        <w:t>．</w:t>
      </w:r>
      <w:r w:rsidR="0018489B">
        <w:rPr>
          <w:rFonts w:hint="eastAsia"/>
          <w:color w:val="000000"/>
        </w:rPr>
        <w:t>また，</w:t>
      </w:r>
      <w:r w:rsidR="00DC7D29">
        <w:t>Mazureck</w:t>
      </w:r>
      <w:r w:rsidR="00DC7D29">
        <w:rPr>
          <w:rFonts w:hint="eastAsia"/>
        </w:rPr>
        <w:t>らは</w:t>
      </w:r>
      <w:r w:rsidR="00366B41">
        <w:rPr>
          <w:rFonts w:hint="eastAsia"/>
        </w:rPr>
        <w:t>，</w:t>
      </w:r>
      <w:r w:rsidR="0064709C">
        <w:rPr>
          <w:rFonts w:hint="eastAsia"/>
        </w:rPr>
        <w:t>運転手</w:t>
      </w:r>
      <w:r w:rsidR="00905A72">
        <w:rPr>
          <w:rFonts w:hint="eastAsia"/>
        </w:rPr>
        <w:t>の運転行動</w:t>
      </w:r>
      <w:r w:rsidR="0064709C">
        <w:rPr>
          <w:rFonts w:hint="eastAsia"/>
        </w:rPr>
        <w:t>に対して</w:t>
      </w:r>
      <w:r w:rsidR="00905A72">
        <w:rPr>
          <w:rFonts w:hint="eastAsia"/>
        </w:rPr>
        <w:t>フィードバックを行い</w:t>
      </w:r>
      <w:r w:rsidR="002901AD">
        <w:rPr>
          <w:rFonts w:hint="eastAsia"/>
        </w:rPr>
        <w:t>，</w:t>
      </w:r>
      <w:r w:rsidR="001E038B">
        <w:rPr>
          <w:rFonts w:hint="eastAsia"/>
        </w:rPr>
        <w:t>長期に</w:t>
      </w:r>
      <w:r w:rsidR="006D24D1">
        <w:rPr>
          <w:rFonts w:hint="eastAsia"/>
        </w:rPr>
        <w:t>わたり</w:t>
      </w:r>
      <w:r w:rsidR="00D138E7">
        <w:rPr>
          <w:rFonts w:hint="eastAsia"/>
        </w:rPr>
        <w:t>良好な運転行動を行った運転手に対して</w:t>
      </w:r>
      <w:r w:rsidR="004D5F39">
        <w:rPr>
          <w:rFonts w:hint="eastAsia"/>
        </w:rPr>
        <w:t>報酬を与えることにより</w:t>
      </w:r>
      <w:r w:rsidR="00DB7BB1">
        <w:rPr>
          <w:rFonts w:hint="eastAsia"/>
        </w:rPr>
        <w:t>，</w:t>
      </w:r>
      <w:r w:rsidR="00464F2F">
        <w:rPr>
          <w:rFonts w:hint="eastAsia"/>
        </w:rPr>
        <w:t>フィードバックと報酬が安全な運転行動</w:t>
      </w:r>
      <w:r w:rsidR="0070728B">
        <w:rPr>
          <w:rFonts w:hint="eastAsia"/>
        </w:rPr>
        <w:t>の促進に</w:t>
      </w:r>
      <w:r w:rsidR="00DD7C82">
        <w:rPr>
          <w:rFonts w:hint="eastAsia"/>
        </w:rPr>
        <w:t>効果的であること</w:t>
      </w:r>
      <w:r w:rsidR="00287BD3">
        <w:rPr>
          <w:rFonts w:hint="eastAsia"/>
        </w:rPr>
        <w:t>を示した</w:t>
      </w:r>
      <w:r w:rsidR="00287BD3">
        <w:rPr>
          <w:rFonts w:hint="eastAsia"/>
        </w:rPr>
        <w:t>[</w:t>
      </w:r>
      <w:r w:rsidR="000E0620">
        <w:t>5</w:t>
      </w:r>
      <w:r w:rsidR="00287BD3">
        <w:t>]</w:t>
      </w:r>
      <w:r w:rsidR="00287BD3">
        <w:rPr>
          <w:rFonts w:hint="eastAsia"/>
        </w:rPr>
        <w:t>．</w:t>
      </w:r>
    </w:p>
    <w:p w14:paraId="30E30121" w14:textId="77777777" w:rsidR="0055211B" w:rsidRDefault="0055211B" w:rsidP="0055211B">
      <w:pPr>
        <w:pStyle w:val="IPS-K"/>
        <w:ind w:firstLine="0"/>
      </w:pPr>
    </w:p>
    <w:p w14:paraId="04312FDE" w14:textId="0E7B117C" w:rsidR="007F325C" w:rsidRPr="008B6053" w:rsidRDefault="008B6053" w:rsidP="007F325C">
      <w:pPr>
        <w:pStyle w:val="IPS-K"/>
        <w:ind w:firstLine="0"/>
        <w:rPr>
          <w:color w:val="000000"/>
          <w:sz w:val="20"/>
          <w:szCs w:val="21"/>
        </w:rPr>
      </w:pPr>
      <w:r>
        <w:rPr>
          <w:rFonts w:hint="eastAsia"/>
          <w:color w:val="000000"/>
          <w:sz w:val="20"/>
          <w:szCs w:val="21"/>
        </w:rPr>
        <w:t>1.</w:t>
      </w:r>
      <w:r>
        <w:rPr>
          <w:color w:val="000000"/>
          <w:sz w:val="20"/>
          <w:szCs w:val="21"/>
        </w:rPr>
        <w:t>3</w:t>
      </w:r>
      <w:r>
        <w:rPr>
          <w:rFonts w:hint="eastAsia"/>
          <w:color w:val="000000"/>
          <w:sz w:val="20"/>
          <w:szCs w:val="21"/>
        </w:rPr>
        <w:t>．フレーミング効果</w:t>
      </w:r>
    </w:p>
    <w:p w14:paraId="2B73DD6D" w14:textId="2872987A" w:rsidR="002F1E96" w:rsidRPr="001303FC" w:rsidRDefault="002F1E96" w:rsidP="002F1E96">
      <w:pPr>
        <w:pStyle w:val="af6"/>
        <w:framePr w:w="4713" w:h="925" w:hRule="exact" w:hSpace="142" w:vSpace="170" w:wrap="around" w:vAnchor="page" w:hAnchor="page" w:x="915" w:y="15037" w:anchorLock="1"/>
        <w:pBdr>
          <w:top w:val="single" w:sz="6" w:space="1" w:color="auto"/>
        </w:pBdr>
        <w:ind w:firstLine="180"/>
      </w:pPr>
      <w:r w:rsidRPr="001303FC">
        <w:rPr>
          <w:color w:val="000000"/>
          <w:sz w:val="20"/>
          <w:szCs w:val="18"/>
          <w:lang w:eastAsia="zh-TW"/>
        </w:rPr>
        <w:t>†</w:t>
      </w:r>
      <w:r w:rsidR="005F5282" w:rsidRPr="001303FC">
        <w:rPr>
          <w:rFonts w:hint="eastAsia"/>
          <w:color w:val="000000"/>
          <w:sz w:val="18"/>
          <w:szCs w:val="16"/>
        </w:rPr>
        <w:t>京都工芸繊維大学，</w:t>
      </w:r>
      <w:r w:rsidR="005F5282" w:rsidRPr="001303FC">
        <w:rPr>
          <w:rFonts w:hint="eastAsia"/>
          <w:color w:val="000000"/>
          <w:sz w:val="18"/>
          <w:szCs w:val="16"/>
        </w:rPr>
        <w:t>K</w:t>
      </w:r>
      <w:r w:rsidR="005F5282" w:rsidRPr="001303FC">
        <w:rPr>
          <w:color w:val="000000"/>
          <w:sz w:val="18"/>
          <w:szCs w:val="16"/>
        </w:rPr>
        <w:t>yoto Institute of Techno</w:t>
      </w:r>
      <w:r w:rsidR="001303FC" w:rsidRPr="001303FC">
        <w:rPr>
          <w:color w:val="000000"/>
          <w:sz w:val="18"/>
          <w:szCs w:val="16"/>
        </w:rPr>
        <w:t>logy</w:t>
      </w:r>
    </w:p>
    <w:p w14:paraId="2050CB8D" w14:textId="77777777" w:rsidR="00FF43CF" w:rsidRDefault="008566B4" w:rsidP="00FF43CF">
      <w:pPr>
        <w:pStyle w:val="IPS-K"/>
        <w:ind w:firstLine="181"/>
      </w:pPr>
      <w:r>
        <w:rPr>
          <w:rFonts w:hint="eastAsia"/>
        </w:rPr>
        <w:t>以上の例は</w:t>
      </w:r>
      <w:r w:rsidR="00CF44C3">
        <w:rPr>
          <w:rFonts w:hint="eastAsia"/>
        </w:rPr>
        <w:t>いずれも人の認知や意思決定プロセスに注目している</w:t>
      </w:r>
      <w:r w:rsidR="00B81D92">
        <w:rPr>
          <w:rFonts w:hint="eastAsia"/>
        </w:rPr>
        <w:t>．</w:t>
      </w:r>
      <w:r w:rsidR="009B40BC">
        <w:rPr>
          <w:rFonts w:hint="eastAsia"/>
        </w:rPr>
        <w:t>これらに</w:t>
      </w:r>
      <w:r w:rsidR="00407A0D">
        <w:rPr>
          <w:rFonts w:hint="eastAsia"/>
        </w:rPr>
        <w:t>有効に作用するとされているものにフレーミング効果がある．これは，</w:t>
      </w:r>
      <w:r w:rsidR="00636EDC">
        <w:rPr>
          <w:rFonts w:hint="eastAsia"/>
        </w:rPr>
        <w:t>意思決定プロセスに</w:t>
      </w:r>
      <w:r w:rsidR="005D1668">
        <w:rPr>
          <w:rFonts w:hint="eastAsia"/>
        </w:rPr>
        <w:t>おいて，提示された条件が客観的には全く等価でも，条件提示の表現の仕方が変わるだけで意思決定が大きく変化するという現象の</w:t>
      </w:r>
      <w:r w:rsidR="000035DB">
        <w:rPr>
          <w:rFonts w:hint="eastAsia"/>
        </w:rPr>
        <w:t>ことである</w:t>
      </w:r>
      <w:r w:rsidR="00BF132A">
        <w:rPr>
          <w:rFonts w:hint="eastAsia"/>
        </w:rPr>
        <w:t>[</w:t>
      </w:r>
      <w:r w:rsidR="000E0620">
        <w:t>6</w:t>
      </w:r>
      <w:r w:rsidR="00BF132A">
        <w:t>]</w:t>
      </w:r>
      <w:r w:rsidR="005B76F7">
        <w:rPr>
          <w:rFonts w:hint="eastAsia"/>
        </w:rPr>
        <w:t>．</w:t>
      </w:r>
      <w:r w:rsidR="00FC7EF5">
        <w:rPr>
          <w:rFonts w:hint="eastAsia"/>
        </w:rPr>
        <w:t>さらに，</w:t>
      </w:r>
      <w:r w:rsidR="00325D1C">
        <w:rPr>
          <w:rFonts w:hint="eastAsia"/>
        </w:rPr>
        <w:t>L</w:t>
      </w:r>
      <w:r w:rsidR="00325D1C">
        <w:t>evin</w:t>
      </w:r>
      <w:r w:rsidR="00325D1C">
        <w:rPr>
          <w:rFonts w:hint="eastAsia"/>
        </w:rPr>
        <w:t>らは</w:t>
      </w:r>
      <w:r w:rsidR="00504273">
        <w:rPr>
          <w:rFonts w:hint="eastAsia"/>
        </w:rPr>
        <w:t>，</w:t>
      </w:r>
      <w:r w:rsidR="00504273">
        <w:rPr>
          <w:rFonts w:hint="eastAsia"/>
        </w:rPr>
        <w:t>T</w:t>
      </w:r>
      <w:r w:rsidR="00504273">
        <w:t>versky</w:t>
      </w:r>
      <w:r w:rsidR="00504273">
        <w:rPr>
          <w:rFonts w:hint="eastAsia"/>
        </w:rPr>
        <w:t>らによって導入されたリスクのある選択フレーミング</w:t>
      </w:r>
      <w:r w:rsidR="006C2F02">
        <w:rPr>
          <w:rFonts w:hint="eastAsia"/>
        </w:rPr>
        <w:t>[</w:t>
      </w:r>
      <w:r w:rsidR="00626920">
        <w:t>7</w:t>
      </w:r>
      <w:r w:rsidR="006C2F02">
        <w:t>]</w:t>
      </w:r>
      <w:r w:rsidR="00504273">
        <w:rPr>
          <w:rFonts w:hint="eastAsia"/>
        </w:rPr>
        <w:t>に</w:t>
      </w:r>
      <w:r w:rsidR="00CF7C21">
        <w:rPr>
          <w:rFonts w:hint="eastAsia"/>
        </w:rPr>
        <w:t>加え，</w:t>
      </w:r>
      <w:r w:rsidR="00C82AFF">
        <w:rPr>
          <w:rFonts w:hint="eastAsia"/>
        </w:rPr>
        <w:t>属性フレーミング，目標フレーミング</w:t>
      </w:r>
      <w:r w:rsidR="00F01368">
        <w:rPr>
          <w:rFonts w:hint="eastAsia"/>
        </w:rPr>
        <w:t>と呼ばれる，</w:t>
      </w:r>
      <w:r w:rsidR="005B76F7">
        <w:rPr>
          <w:rFonts w:hint="eastAsia"/>
        </w:rPr>
        <w:t>3</w:t>
      </w:r>
      <w:r w:rsidR="005B76F7">
        <w:rPr>
          <w:rFonts w:hint="eastAsia"/>
        </w:rPr>
        <w:t>つの異なる種類のフレーミング効果を区別するための類型を開発した</w:t>
      </w:r>
      <w:r w:rsidR="005B76F7">
        <w:rPr>
          <w:rFonts w:hint="eastAsia"/>
        </w:rPr>
        <w:t>[</w:t>
      </w:r>
      <w:r w:rsidR="00626920">
        <w:t>8</w:t>
      </w:r>
      <w:r w:rsidR="005B76F7">
        <w:t>]</w:t>
      </w:r>
      <w:r w:rsidR="005B76F7">
        <w:rPr>
          <w:rFonts w:hint="eastAsia"/>
        </w:rPr>
        <w:t>．</w:t>
      </w:r>
      <w:r w:rsidR="000E0774">
        <w:rPr>
          <w:rFonts w:hint="eastAsia"/>
        </w:rPr>
        <w:t>3</w:t>
      </w:r>
      <w:r w:rsidR="000E0774">
        <w:rPr>
          <w:rFonts w:hint="eastAsia"/>
        </w:rPr>
        <w:t>つ</w:t>
      </w:r>
      <w:r w:rsidR="00902C68">
        <w:rPr>
          <w:rFonts w:hint="eastAsia"/>
        </w:rPr>
        <w:t>の</w:t>
      </w:r>
      <w:r w:rsidR="00E52B5C">
        <w:rPr>
          <w:rFonts w:hint="eastAsia"/>
        </w:rPr>
        <w:t>中でも，</w:t>
      </w:r>
      <w:r w:rsidR="00F45456">
        <w:rPr>
          <w:rFonts w:hint="eastAsia"/>
        </w:rPr>
        <w:t>コミュニケーションの説得力に影響を与えるもの</w:t>
      </w:r>
      <w:r w:rsidR="000E0774">
        <w:rPr>
          <w:rFonts w:hint="eastAsia"/>
        </w:rPr>
        <w:t>が目標フレーミング</w:t>
      </w:r>
      <w:r w:rsidR="00B31071">
        <w:rPr>
          <w:rFonts w:hint="eastAsia"/>
        </w:rPr>
        <w:t>である</w:t>
      </w:r>
      <w:r w:rsidR="00F45456">
        <w:rPr>
          <w:rFonts w:hint="eastAsia"/>
        </w:rPr>
        <w:t>．</w:t>
      </w:r>
      <w:r w:rsidR="00B70288">
        <w:rPr>
          <w:rFonts w:hint="eastAsia"/>
        </w:rPr>
        <w:t>目標フレーミングに関して，</w:t>
      </w:r>
      <w:r w:rsidR="00454021">
        <w:t>Meyerowits</w:t>
      </w:r>
      <w:r w:rsidR="002A6E48">
        <w:rPr>
          <w:rFonts w:hint="eastAsia"/>
        </w:rPr>
        <w:t>らの研究</w:t>
      </w:r>
      <w:r w:rsidR="002A6E48">
        <w:rPr>
          <w:rFonts w:hint="eastAsia"/>
        </w:rPr>
        <w:t>[</w:t>
      </w:r>
      <w:r w:rsidR="00626920">
        <w:t>9</w:t>
      </w:r>
      <w:r w:rsidR="002A6E48">
        <w:t>]</w:t>
      </w:r>
      <w:r w:rsidR="002A6E48">
        <w:rPr>
          <w:rFonts w:hint="eastAsia"/>
        </w:rPr>
        <w:t>では，</w:t>
      </w:r>
      <w:r w:rsidR="000172C5">
        <w:rPr>
          <w:rFonts w:hint="eastAsia"/>
        </w:rPr>
        <w:t>乳房自己診断</w:t>
      </w:r>
      <w:r w:rsidR="00117C60">
        <w:rPr>
          <w:rFonts w:hint="eastAsia"/>
        </w:rPr>
        <w:t>（以降，</w:t>
      </w:r>
      <w:r w:rsidR="00117C60">
        <w:rPr>
          <w:rFonts w:hint="eastAsia"/>
        </w:rPr>
        <w:t>B</w:t>
      </w:r>
      <w:r w:rsidR="00117C60">
        <w:t>SE</w:t>
      </w:r>
      <w:r w:rsidR="00117C60">
        <w:rPr>
          <w:rFonts w:hint="eastAsia"/>
        </w:rPr>
        <w:t>）</w:t>
      </w:r>
      <w:r w:rsidR="001D05F8">
        <w:rPr>
          <w:rFonts w:hint="eastAsia"/>
        </w:rPr>
        <w:t>を行わないことの否定的な結果を強調する</w:t>
      </w:r>
      <w:r w:rsidR="00E60984">
        <w:rPr>
          <w:rFonts w:hint="eastAsia"/>
        </w:rPr>
        <w:t>方が，</w:t>
      </w:r>
      <w:r w:rsidR="00E60984">
        <w:rPr>
          <w:rFonts w:hint="eastAsia"/>
        </w:rPr>
        <w:t>BSE</w:t>
      </w:r>
      <w:r w:rsidR="00E60984">
        <w:rPr>
          <w:rFonts w:hint="eastAsia"/>
        </w:rPr>
        <w:t>の肯定的な結果を強調する</w:t>
      </w:r>
      <w:r w:rsidR="000E5C54">
        <w:rPr>
          <w:rFonts w:hint="eastAsia"/>
        </w:rPr>
        <w:t>よりも</w:t>
      </w:r>
      <w:r w:rsidR="007D08C6">
        <w:rPr>
          <w:rFonts w:hint="eastAsia"/>
        </w:rPr>
        <w:t>説得力があるという仮説を</w:t>
      </w:r>
      <w:r w:rsidR="00C112EA">
        <w:rPr>
          <w:rFonts w:hint="eastAsia"/>
        </w:rPr>
        <w:t>検証</w:t>
      </w:r>
      <w:r w:rsidR="007D08C6">
        <w:rPr>
          <w:rFonts w:hint="eastAsia"/>
        </w:rPr>
        <w:t>した．</w:t>
      </w:r>
      <w:r w:rsidR="00C86FA9">
        <w:rPr>
          <w:rFonts w:hint="eastAsia"/>
        </w:rPr>
        <w:t>その際</w:t>
      </w:r>
      <w:r w:rsidR="00240FC1">
        <w:rPr>
          <w:rFonts w:hint="eastAsia"/>
        </w:rPr>
        <w:t>，ポジティブとネガティブの</w:t>
      </w:r>
      <w:r w:rsidR="000E6F54">
        <w:rPr>
          <w:rFonts w:hint="eastAsia"/>
        </w:rPr>
        <w:t>両方のフレームで</w:t>
      </w:r>
      <w:r w:rsidR="000E6F54">
        <w:rPr>
          <w:rFonts w:hint="eastAsia"/>
        </w:rPr>
        <w:t>BSE</w:t>
      </w:r>
      <w:r w:rsidR="000E6F54">
        <w:rPr>
          <w:rFonts w:hint="eastAsia"/>
        </w:rPr>
        <w:t>を行うように動機づけを行った．実際に</w:t>
      </w:r>
      <w:r w:rsidR="00C86FA9">
        <w:rPr>
          <w:rFonts w:hint="eastAsia"/>
        </w:rPr>
        <w:t>用いられた文章</w:t>
      </w:r>
      <w:r w:rsidR="009203CC">
        <w:rPr>
          <w:rFonts w:hint="eastAsia"/>
        </w:rPr>
        <w:t>を図１</w:t>
      </w:r>
      <w:r w:rsidR="00DD3DC0">
        <w:rPr>
          <w:rFonts w:hint="eastAsia"/>
        </w:rPr>
        <w:t>に</w:t>
      </w:r>
      <w:r w:rsidR="00C86FA9">
        <w:rPr>
          <w:rFonts w:hint="eastAsia"/>
        </w:rPr>
        <w:t>示す．</w:t>
      </w:r>
      <w:r w:rsidR="00DA1C77">
        <w:rPr>
          <w:rFonts w:hint="eastAsia"/>
        </w:rPr>
        <w:t>この</w:t>
      </w:r>
      <w:r w:rsidR="00C112EA">
        <w:rPr>
          <w:rFonts w:hint="eastAsia"/>
        </w:rPr>
        <w:t>検証の結果，</w:t>
      </w:r>
      <w:r w:rsidR="00247533">
        <w:rPr>
          <w:rFonts w:hint="eastAsia"/>
        </w:rPr>
        <w:t>ネガティブフレームの方が</w:t>
      </w:r>
      <w:r w:rsidR="00F876F4">
        <w:rPr>
          <w:rFonts w:hint="eastAsia"/>
        </w:rPr>
        <w:t>強い</w:t>
      </w:r>
      <w:r w:rsidR="00DA1C77">
        <w:rPr>
          <w:rFonts w:hint="eastAsia"/>
        </w:rPr>
        <w:t>動機づけ</w:t>
      </w:r>
      <w:r w:rsidR="00F876F4">
        <w:rPr>
          <w:rFonts w:hint="eastAsia"/>
        </w:rPr>
        <w:t>になるという</w:t>
      </w:r>
    </w:p>
    <w:p w14:paraId="6CE44F00" w14:textId="77777777" w:rsidR="00FF43CF" w:rsidRDefault="00FF43CF" w:rsidP="00FF43CF">
      <w:pPr>
        <w:pStyle w:val="IPS-K"/>
        <w:ind w:firstLine="0"/>
      </w:pPr>
    </w:p>
    <w:p w14:paraId="5868CE52" w14:textId="3CFA643D" w:rsidR="00F44EF7" w:rsidRDefault="00DA1C77" w:rsidP="00FF43CF">
      <w:pPr>
        <w:pStyle w:val="IPS-K"/>
        <w:ind w:firstLine="0"/>
      </w:pPr>
      <w:r>
        <w:rPr>
          <w:rFonts w:hint="eastAsia"/>
        </w:rPr>
        <w:t>傾向が現れた．</w:t>
      </w:r>
      <w:r w:rsidR="00414D2E">
        <w:rPr>
          <w:rFonts w:hint="eastAsia"/>
        </w:rPr>
        <w:t>また，</w:t>
      </w:r>
      <w:r w:rsidR="00486C87">
        <w:rPr>
          <w:rFonts w:hint="eastAsia"/>
        </w:rPr>
        <w:t>ネガティブ</w:t>
      </w:r>
      <w:r w:rsidR="00665303">
        <w:rPr>
          <w:rFonts w:hint="eastAsia"/>
        </w:rPr>
        <w:t>な情報は注意が向けられやすいため，ポジティブな情報よりも</w:t>
      </w:r>
      <w:r w:rsidR="00ED0E2C">
        <w:rPr>
          <w:rFonts w:hint="eastAsia"/>
        </w:rPr>
        <w:t>強い影響があるという</w:t>
      </w:r>
      <w:r w:rsidR="006C21F6">
        <w:rPr>
          <w:rFonts w:hint="eastAsia"/>
        </w:rPr>
        <w:t>現象のことを</w:t>
      </w:r>
      <w:r w:rsidR="006D2068">
        <w:rPr>
          <w:rFonts w:hint="eastAsia"/>
        </w:rPr>
        <w:t>ネガティビティバイアスと</w:t>
      </w:r>
      <w:r w:rsidR="00911DF0">
        <w:rPr>
          <w:rFonts w:hint="eastAsia"/>
        </w:rPr>
        <w:t>呼</w:t>
      </w:r>
      <w:r w:rsidR="00CC616E">
        <w:rPr>
          <w:rFonts w:hint="eastAsia"/>
        </w:rPr>
        <w:t>ぶ．</w:t>
      </w:r>
      <w:r w:rsidR="0018726D">
        <w:rPr>
          <w:rFonts w:hint="eastAsia"/>
        </w:rPr>
        <w:t>つまり</w:t>
      </w:r>
      <w:r w:rsidR="00911DF0">
        <w:rPr>
          <w:rFonts w:hint="eastAsia"/>
        </w:rPr>
        <w:t>，</w:t>
      </w:r>
      <w:r w:rsidR="00A30206">
        <w:rPr>
          <w:rFonts w:hint="eastAsia"/>
        </w:rPr>
        <w:t>目標フレーミング効果は，</w:t>
      </w:r>
      <w:r w:rsidR="00163989">
        <w:rPr>
          <w:rFonts w:hint="eastAsia"/>
        </w:rPr>
        <w:t>ネガティビティバイアス</w:t>
      </w:r>
      <w:r w:rsidR="00711299">
        <w:rPr>
          <w:rFonts w:hint="eastAsia"/>
        </w:rPr>
        <w:t>によって説明された．</w:t>
      </w:r>
    </w:p>
    <w:p w14:paraId="636211C1" w14:textId="6962D41A" w:rsidR="005613D8" w:rsidRDefault="0089765D" w:rsidP="00665303">
      <w:pPr>
        <w:pStyle w:val="IPS-K"/>
        <w:ind w:firstLine="0"/>
      </w:pPr>
      <w:r>
        <w:rPr>
          <w:noProof/>
          <w:color w:val="000000"/>
        </w:rPr>
        <w:pict w14:anchorId="43DD1543">
          <v:shapetype id="_x0000_t202" coordsize="21600,21600" o:spt="202" path="m,l,21600r21600,l21600,xe">
            <v:stroke joinstyle="miter"/>
            <v:path gradientshapeok="t" o:connecttype="rect"/>
          </v:shapetype>
          <v:shape id="_x0000_s2052" type="#_x0000_t202" style="position:absolute;left:0;text-align:left;margin-left:10.25pt;margin-top:4.3pt;width:213pt;height:93pt;z-index:1">
            <v:textbox style="mso-next-textbox:#_x0000_s2052" inset="5.85pt,.7pt,5.85pt,.7pt">
              <w:txbxContent>
                <w:p w14:paraId="0C759FCE" w14:textId="77777777" w:rsidR="00F65648" w:rsidRDefault="00F65648" w:rsidP="00F65648">
                  <w:pPr>
                    <w:pStyle w:val="IPS-K"/>
                    <w:rPr>
                      <w:u w:val="single"/>
                    </w:rPr>
                  </w:pPr>
                  <w:r w:rsidRPr="00926D6F">
                    <w:rPr>
                      <w:rFonts w:hint="eastAsia"/>
                      <w:u w:val="single"/>
                    </w:rPr>
                    <w:t>目標フレーミング</w:t>
                  </w:r>
                </w:p>
                <w:p w14:paraId="17805551" w14:textId="77777777" w:rsidR="00F65648" w:rsidRDefault="00F65648" w:rsidP="00F65648">
                  <w:pPr>
                    <w:pStyle w:val="IPS-K"/>
                  </w:pPr>
                  <w:r w:rsidRPr="00926D6F">
                    <w:rPr>
                      <w:rFonts w:hint="eastAsia"/>
                    </w:rPr>
                    <w:t>ポジティブフレーム</w:t>
                  </w:r>
                </w:p>
                <w:p w14:paraId="3155AFBC" w14:textId="77777777" w:rsidR="00F65648" w:rsidRDefault="00F65648" w:rsidP="00F65648">
                  <w:pPr>
                    <w:pStyle w:val="IPS-K"/>
                    <w:ind w:leftChars="100" w:left="360" w:hangingChars="100" w:hanging="180"/>
                  </w:pPr>
                  <w:r>
                    <w:rPr>
                      <w:rFonts w:hint="eastAsia"/>
                    </w:rPr>
                    <w:t xml:space="preserve">　乳房自己診断を行えば，対処しやすい初期段階で腫瘍を見つけるチャンスが増える</w:t>
                  </w:r>
                </w:p>
                <w:p w14:paraId="3F4398B0" w14:textId="77777777" w:rsidR="00F65648" w:rsidRDefault="00F65648" w:rsidP="00F65648">
                  <w:pPr>
                    <w:pStyle w:val="IPS-K"/>
                    <w:ind w:leftChars="100" w:left="360" w:hangingChars="100" w:hanging="180"/>
                  </w:pPr>
                  <w:r>
                    <w:rPr>
                      <w:rFonts w:hint="eastAsia"/>
                    </w:rPr>
                    <w:t>ネガティブフレーム</w:t>
                  </w:r>
                </w:p>
                <w:p w14:paraId="1F45662A" w14:textId="77777777" w:rsidR="00F65648" w:rsidRPr="00926D6F" w:rsidRDefault="00F65648" w:rsidP="00F65648">
                  <w:pPr>
                    <w:pStyle w:val="IPS-K"/>
                    <w:ind w:leftChars="100" w:left="360" w:hangingChars="100" w:hanging="180"/>
                  </w:pPr>
                  <w:r>
                    <w:tab/>
                  </w:r>
                  <w:r>
                    <w:rPr>
                      <w:rFonts w:hint="eastAsia"/>
                    </w:rPr>
                    <w:t>乳房自己診断を行わないと，対処しやすい初期段階で腫瘍を見つけるチャンスを逃す</w:t>
                  </w:r>
                </w:p>
                <w:p w14:paraId="05E57548" w14:textId="77777777" w:rsidR="00F65648" w:rsidRPr="00F65648" w:rsidRDefault="00F65648"/>
              </w:txbxContent>
            </v:textbox>
          </v:shape>
        </w:pict>
      </w:r>
    </w:p>
    <w:p w14:paraId="4B30C06A" w14:textId="77777777" w:rsidR="005613D8" w:rsidRDefault="005613D8" w:rsidP="00665303">
      <w:pPr>
        <w:pStyle w:val="IPS-K"/>
        <w:ind w:firstLine="0"/>
      </w:pPr>
    </w:p>
    <w:p w14:paraId="00146D06" w14:textId="77777777" w:rsidR="005613D8" w:rsidRDefault="005613D8" w:rsidP="00665303">
      <w:pPr>
        <w:pStyle w:val="IPS-K"/>
        <w:ind w:firstLine="0"/>
      </w:pPr>
    </w:p>
    <w:p w14:paraId="6C631C49" w14:textId="77777777" w:rsidR="005613D8" w:rsidRDefault="005613D8" w:rsidP="00665303">
      <w:pPr>
        <w:pStyle w:val="IPS-K"/>
        <w:ind w:firstLine="0"/>
      </w:pPr>
    </w:p>
    <w:p w14:paraId="2A25B4E3" w14:textId="77777777" w:rsidR="005613D8" w:rsidRDefault="005613D8" w:rsidP="00665303">
      <w:pPr>
        <w:pStyle w:val="IPS-K"/>
        <w:ind w:firstLine="0"/>
      </w:pPr>
    </w:p>
    <w:p w14:paraId="2669C05A" w14:textId="77777777" w:rsidR="005613D8" w:rsidRDefault="005613D8" w:rsidP="00665303">
      <w:pPr>
        <w:pStyle w:val="IPS-K"/>
        <w:ind w:firstLine="0"/>
      </w:pPr>
    </w:p>
    <w:p w14:paraId="537E6E25" w14:textId="77777777" w:rsidR="005613D8" w:rsidRDefault="005613D8" w:rsidP="00665303">
      <w:pPr>
        <w:pStyle w:val="IPS-K"/>
        <w:ind w:firstLine="0"/>
      </w:pPr>
    </w:p>
    <w:p w14:paraId="79A856CC" w14:textId="77777777" w:rsidR="00EC2C95" w:rsidRDefault="00EC2C95" w:rsidP="00665303">
      <w:pPr>
        <w:pStyle w:val="IPS-K"/>
        <w:ind w:firstLine="0"/>
      </w:pPr>
    </w:p>
    <w:p w14:paraId="198F37B7" w14:textId="42477E1F" w:rsidR="005613D8" w:rsidRPr="00360CD5" w:rsidRDefault="00BC6004" w:rsidP="00BC6004">
      <w:pPr>
        <w:pStyle w:val="IPS-K"/>
        <w:ind w:firstLine="0"/>
        <w:jc w:val="center"/>
      </w:pPr>
      <w:r>
        <w:rPr>
          <w:rFonts w:hint="eastAsia"/>
        </w:rPr>
        <w:t>図１．</w:t>
      </w:r>
      <w:r w:rsidR="00360CD5">
        <w:rPr>
          <w:rFonts w:hint="eastAsia"/>
        </w:rPr>
        <w:t>BSE</w:t>
      </w:r>
      <w:r w:rsidR="00360CD5">
        <w:rPr>
          <w:rFonts w:hint="eastAsia"/>
        </w:rPr>
        <w:t>の問題に関する目標フレーミング文</w:t>
      </w:r>
    </w:p>
    <w:p w14:paraId="3A96CC85" w14:textId="77777777" w:rsidR="00BC6004" w:rsidRPr="00511D1E" w:rsidRDefault="00BC6004" w:rsidP="00BC6004">
      <w:pPr>
        <w:pStyle w:val="IPS-K"/>
        <w:ind w:firstLine="0"/>
      </w:pPr>
    </w:p>
    <w:p w14:paraId="7EE09E16" w14:textId="77777777" w:rsidR="008A348A" w:rsidRDefault="00EC2C95" w:rsidP="00665303">
      <w:pPr>
        <w:pStyle w:val="IPS-K"/>
        <w:ind w:firstLine="0"/>
        <w:rPr>
          <w:color w:val="000000"/>
          <w:sz w:val="20"/>
          <w:szCs w:val="21"/>
        </w:rPr>
      </w:pPr>
      <w:r>
        <w:rPr>
          <w:rFonts w:hint="eastAsia"/>
          <w:color w:val="000000"/>
          <w:sz w:val="20"/>
          <w:szCs w:val="21"/>
        </w:rPr>
        <w:t>1.</w:t>
      </w:r>
      <w:r>
        <w:rPr>
          <w:color w:val="000000"/>
          <w:sz w:val="20"/>
          <w:szCs w:val="21"/>
        </w:rPr>
        <w:t>4</w:t>
      </w:r>
      <w:r>
        <w:rPr>
          <w:rFonts w:hint="eastAsia"/>
          <w:color w:val="000000"/>
          <w:sz w:val="20"/>
          <w:szCs w:val="21"/>
        </w:rPr>
        <w:t>．</w:t>
      </w:r>
      <w:r w:rsidR="0067051D">
        <w:rPr>
          <w:rFonts w:hint="eastAsia"/>
          <w:color w:val="000000"/>
          <w:sz w:val="20"/>
          <w:szCs w:val="21"/>
        </w:rPr>
        <w:t xml:space="preserve">フレーミング効果を用いた安全運転のための実　</w:t>
      </w:r>
    </w:p>
    <w:p w14:paraId="677C07CE" w14:textId="063D07C5" w:rsidR="00EC2C95" w:rsidRPr="00EC2C95" w:rsidRDefault="0067051D" w:rsidP="00665303">
      <w:pPr>
        <w:pStyle w:val="IPS-K"/>
        <w:ind w:firstLine="0"/>
        <w:rPr>
          <w:color w:val="000000"/>
          <w:sz w:val="20"/>
          <w:szCs w:val="21"/>
        </w:rPr>
      </w:pPr>
      <w:r>
        <w:rPr>
          <w:rFonts w:hint="eastAsia"/>
          <w:color w:val="000000"/>
          <w:sz w:val="20"/>
          <w:szCs w:val="21"/>
        </w:rPr>
        <w:t>験</w:t>
      </w:r>
    </w:p>
    <w:p w14:paraId="4A69BE79" w14:textId="67FD8479" w:rsidR="009D4447" w:rsidRPr="009D4447" w:rsidRDefault="009D4447" w:rsidP="00EC2C95">
      <w:pPr>
        <w:pStyle w:val="IPS-K"/>
      </w:pPr>
      <w:r>
        <w:rPr>
          <w:rFonts w:hint="eastAsia"/>
        </w:rPr>
        <w:t>M</w:t>
      </w:r>
      <w:r>
        <w:t>illar</w:t>
      </w:r>
      <w:r>
        <w:rPr>
          <w:rFonts w:hint="eastAsia"/>
        </w:rPr>
        <w:t>らの研究</w:t>
      </w:r>
      <w:r>
        <w:rPr>
          <w:rFonts w:hint="eastAsia"/>
        </w:rPr>
        <w:t>[</w:t>
      </w:r>
      <w:r w:rsidR="00626920">
        <w:t>10</w:t>
      </w:r>
      <w:r>
        <w:t>]</w:t>
      </w:r>
      <w:r>
        <w:rPr>
          <w:rFonts w:hint="eastAsia"/>
        </w:rPr>
        <w:t>では，フレーミングと問題への関与が実験参加者の安全運転行動の意図に及ぼす影響について検討した．結果として，ポジティブフレームのメッセージはリスク低減型運転行動の促進に有効であ</w:t>
      </w:r>
      <w:r w:rsidR="00250F11">
        <w:rPr>
          <w:rFonts w:hint="eastAsia"/>
        </w:rPr>
        <w:t>った</w:t>
      </w:r>
      <w:r>
        <w:rPr>
          <w:rFonts w:hint="eastAsia"/>
        </w:rPr>
        <w:t>．同時に，問題関与度の低いドライバーは，メッセージを処理する能力が低いため，メッセージフレームによる影響を受けにくいこと</w:t>
      </w:r>
      <w:r w:rsidR="00D90D14">
        <w:rPr>
          <w:rFonts w:hint="eastAsia"/>
        </w:rPr>
        <w:t>が示された</w:t>
      </w:r>
      <w:r>
        <w:rPr>
          <w:rFonts w:hint="eastAsia"/>
        </w:rPr>
        <w:t>．</w:t>
      </w:r>
    </w:p>
    <w:p w14:paraId="19F14742" w14:textId="32C0B96A" w:rsidR="008E3ABE" w:rsidRDefault="00E87A5E" w:rsidP="00626920">
      <w:pPr>
        <w:pStyle w:val="IPS-K"/>
      </w:pPr>
      <w:r>
        <w:rPr>
          <w:rFonts w:hint="eastAsia"/>
        </w:rPr>
        <w:t>さらに，森嵜</w:t>
      </w:r>
      <w:r w:rsidR="00902DD1">
        <w:rPr>
          <w:rFonts w:hint="eastAsia"/>
        </w:rPr>
        <w:t>の研究</w:t>
      </w:r>
      <w:r w:rsidR="009F312A">
        <w:rPr>
          <w:rFonts w:hint="eastAsia"/>
        </w:rPr>
        <w:t>[</w:t>
      </w:r>
      <w:r w:rsidR="002171C3">
        <w:t>1</w:t>
      </w:r>
      <w:r w:rsidR="00626920">
        <w:t>1</w:t>
      </w:r>
      <w:r w:rsidR="009F312A">
        <w:t>]</w:t>
      </w:r>
      <w:r w:rsidR="00902DD1">
        <w:rPr>
          <w:rFonts w:hint="eastAsia"/>
        </w:rPr>
        <w:t>では</w:t>
      </w:r>
      <w:r w:rsidR="009F312A">
        <w:rPr>
          <w:rFonts w:hint="eastAsia"/>
        </w:rPr>
        <w:t>，</w:t>
      </w:r>
      <w:r w:rsidR="00A64A5A">
        <w:rPr>
          <w:rFonts w:hint="eastAsia"/>
        </w:rPr>
        <w:t>運転支援エージェントによる注意喚起の音声提示方法に，目標フレーミング効果の概念を適用させることで，</w:t>
      </w:r>
      <w:r w:rsidR="00170234">
        <w:rPr>
          <w:rFonts w:hint="eastAsia"/>
        </w:rPr>
        <w:t>安全運転に対する効果が得られるか検討した．</w:t>
      </w:r>
      <w:r w:rsidR="00064A3F">
        <w:rPr>
          <w:rFonts w:hint="eastAsia"/>
        </w:rPr>
        <w:t>しかしながら，森嵜の研究では，エージェント</w:t>
      </w:r>
      <w:r w:rsidR="00881349">
        <w:rPr>
          <w:rFonts w:hint="eastAsia"/>
        </w:rPr>
        <w:t>の</w:t>
      </w:r>
      <w:r w:rsidR="00064A3F">
        <w:rPr>
          <w:rFonts w:hint="eastAsia"/>
        </w:rPr>
        <w:t>介</w:t>
      </w:r>
      <w:r w:rsidR="00B72858">
        <w:rPr>
          <w:rFonts w:hint="eastAsia"/>
        </w:rPr>
        <w:t>入により</w:t>
      </w:r>
      <w:r w:rsidR="00064A3F">
        <w:rPr>
          <w:rFonts w:hint="eastAsia"/>
        </w:rPr>
        <w:t>，</w:t>
      </w:r>
      <w:r w:rsidR="00C00A99">
        <w:rPr>
          <w:rFonts w:hint="eastAsia"/>
        </w:rPr>
        <w:t>目標フレーミング</w:t>
      </w:r>
      <w:r w:rsidR="00637FD7">
        <w:rPr>
          <w:rFonts w:hint="eastAsia"/>
        </w:rPr>
        <w:t>以外にも被験者の運転行動に</w:t>
      </w:r>
      <w:r w:rsidR="00421540">
        <w:rPr>
          <w:rFonts w:hint="eastAsia"/>
        </w:rPr>
        <w:t>影響を与える要素が存在していた</w:t>
      </w:r>
      <w:r w:rsidR="0061609D">
        <w:rPr>
          <w:rFonts w:hint="eastAsia"/>
        </w:rPr>
        <w:t>．</w:t>
      </w:r>
      <w:r w:rsidR="00684A03">
        <w:rPr>
          <w:rFonts w:hint="eastAsia"/>
        </w:rPr>
        <w:t>そのため，</w:t>
      </w:r>
      <w:r w:rsidR="00061AD7">
        <w:rPr>
          <w:rFonts w:hint="eastAsia"/>
        </w:rPr>
        <w:t>目標フレーミングを用いた</w:t>
      </w:r>
      <w:r w:rsidR="00DA74EB">
        <w:rPr>
          <w:rFonts w:hint="eastAsia"/>
        </w:rPr>
        <w:t>注意喚起</w:t>
      </w:r>
      <w:r w:rsidR="00061AD7">
        <w:rPr>
          <w:rFonts w:hint="eastAsia"/>
        </w:rPr>
        <w:t>が</w:t>
      </w:r>
      <w:r w:rsidR="00053F30">
        <w:rPr>
          <w:rFonts w:hint="eastAsia"/>
        </w:rPr>
        <w:t>安全な</w:t>
      </w:r>
      <w:r w:rsidR="00892CE9">
        <w:rPr>
          <w:rFonts w:hint="eastAsia"/>
        </w:rPr>
        <w:t>運転行動</w:t>
      </w:r>
      <w:r w:rsidR="00F37E67">
        <w:rPr>
          <w:rFonts w:hint="eastAsia"/>
        </w:rPr>
        <w:t>の促進</w:t>
      </w:r>
      <w:r w:rsidR="005D03E3">
        <w:rPr>
          <w:rFonts w:hint="eastAsia"/>
        </w:rPr>
        <w:t>に有効であるか</w:t>
      </w:r>
      <w:r w:rsidR="001F5A64">
        <w:rPr>
          <w:rFonts w:hint="eastAsia"/>
        </w:rPr>
        <w:t>，</w:t>
      </w:r>
      <w:r w:rsidR="00CE17AD">
        <w:rPr>
          <w:rFonts w:hint="eastAsia"/>
        </w:rPr>
        <w:t>詳細に検討する必要があると言える</w:t>
      </w:r>
      <w:r w:rsidR="003E1CF1">
        <w:rPr>
          <w:rFonts w:hint="eastAsia"/>
        </w:rPr>
        <w:t>．</w:t>
      </w:r>
      <w:r w:rsidR="005613D8">
        <w:t xml:space="preserve"> </w:t>
      </w:r>
    </w:p>
    <w:p w14:paraId="0E224211" w14:textId="77777777" w:rsidR="00065C68" w:rsidRDefault="00065C68" w:rsidP="005613D8">
      <w:pPr>
        <w:pStyle w:val="IPS-K"/>
        <w:ind w:firstLine="0"/>
      </w:pPr>
    </w:p>
    <w:p w14:paraId="569DB6D6" w14:textId="77777777" w:rsidR="00065C68" w:rsidRDefault="00065C68" w:rsidP="004A0230">
      <w:pPr>
        <w:pStyle w:val="IPS-K"/>
        <w:ind w:firstLine="0"/>
      </w:pPr>
    </w:p>
    <w:p w14:paraId="4BBCC1FB" w14:textId="5922E374" w:rsidR="00850B72" w:rsidRDefault="00850B72" w:rsidP="00850B72">
      <w:pPr>
        <w:pStyle w:val="IPS-K"/>
        <w:numPr>
          <w:ilvl w:val="0"/>
          <w:numId w:val="13"/>
        </w:numPr>
        <w:rPr>
          <w:sz w:val="21"/>
          <w:szCs w:val="22"/>
        </w:rPr>
      </w:pPr>
      <w:r>
        <w:rPr>
          <w:rFonts w:hint="eastAsia"/>
          <w:sz w:val="21"/>
          <w:szCs w:val="22"/>
        </w:rPr>
        <w:t>本研究の目的</w:t>
      </w:r>
    </w:p>
    <w:p w14:paraId="006CB4B8" w14:textId="1076C72E" w:rsidR="003A5878" w:rsidRDefault="006E02E2" w:rsidP="00850B72">
      <w:pPr>
        <w:pStyle w:val="IPS-K"/>
        <w:ind w:firstLine="0"/>
      </w:pPr>
      <w:r>
        <w:rPr>
          <w:rFonts w:hint="eastAsia"/>
        </w:rPr>
        <w:t xml:space="preserve">　</w:t>
      </w:r>
      <w:r w:rsidR="00F439EF">
        <w:rPr>
          <w:rFonts w:hint="eastAsia"/>
        </w:rPr>
        <w:t>本研究の目的は，</w:t>
      </w:r>
      <w:r w:rsidR="00C01642">
        <w:rPr>
          <w:rFonts w:hint="eastAsia"/>
        </w:rPr>
        <w:t>目標フレーミングを用いた注意喚起が運転行動に及ぼす影響を調査し，</w:t>
      </w:r>
      <w:r w:rsidR="00217F2D">
        <w:rPr>
          <w:rFonts w:hint="eastAsia"/>
        </w:rPr>
        <w:t>ドライバー</w:t>
      </w:r>
      <w:r w:rsidR="00826E87">
        <w:rPr>
          <w:rFonts w:hint="eastAsia"/>
        </w:rPr>
        <w:t>の</w:t>
      </w:r>
      <w:r w:rsidR="00CD7D2E">
        <w:rPr>
          <w:rFonts w:hint="eastAsia"/>
        </w:rPr>
        <w:t>安全な</w:t>
      </w:r>
      <w:r w:rsidR="00217F2D">
        <w:rPr>
          <w:rFonts w:hint="eastAsia"/>
        </w:rPr>
        <w:t>運転を</w:t>
      </w:r>
      <w:r w:rsidR="00A854E8">
        <w:rPr>
          <w:rFonts w:hint="eastAsia"/>
        </w:rPr>
        <w:t>促すことに効果的な</w:t>
      </w:r>
      <w:r w:rsidR="003C5D6B">
        <w:rPr>
          <w:rFonts w:hint="eastAsia"/>
        </w:rPr>
        <w:t>方法を</w:t>
      </w:r>
      <w:r w:rsidR="00A854E8">
        <w:rPr>
          <w:rFonts w:hint="eastAsia"/>
        </w:rPr>
        <w:t>検討する</w:t>
      </w:r>
      <w:r w:rsidR="003C5D6B">
        <w:rPr>
          <w:rFonts w:hint="eastAsia"/>
        </w:rPr>
        <w:t>ことである</w:t>
      </w:r>
      <w:r w:rsidR="00632F98">
        <w:rPr>
          <w:rFonts w:hint="eastAsia"/>
        </w:rPr>
        <w:t>．</w:t>
      </w:r>
      <w:r w:rsidR="00D303DE">
        <w:rPr>
          <w:rFonts w:hint="eastAsia"/>
        </w:rPr>
        <w:t>そ</w:t>
      </w:r>
      <w:r w:rsidR="005630F7">
        <w:rPr>
          <w:rFonts w:hint="eastAsia"/>
        </w:rPr>
        <w:t>こで</w:t>
      </w:r>
      <w:r w:rsidR="00D303DE">
        <w:rPr>
          <w:rFonts w:hint="eastAsia"/>
        </w:rPr>
        <w:t>，</w:t>
      </w:r>
      <w:r w:rsidR="008253C3">
        <w:rPr>
          <w:rFonts w:hint="eastAsia"/>
        </w:rPr>
        <w:t>被験者</w:t>
      </w:r>
      <w:r w:rsidR="00FA6504">
        <w:rPr>
          <w:rFonts w:hint="eastAsia"/>
        </w:rPr>
        <w:t>にポジティブフレームまたはネガティブフレームの注意喚起を</w:t>
      </w:r>
      <w:r w:rsidR="003C7751">
        <w:rPr>
          <w:rFonts w:hint="eastAsia"/>
        </w:rPr>
        <w:t>行い，</w:t>
      </w:r>
      <w:r w:rsidR="00790A8E">
        <w:rPr>
          <w:rFonts w:hint="eastAsia"/>
        </w:rPr>
        <w:t>それぞれの</w:t>
      </w:r>
      <w:r w:rsidR="003B506C">
        <w:rPr>
          <w:rFonts w:hint="eastAsia"/>
        </w:rPr>
        <w:t>注意喚起</w:t>
      </w:r>
      <w:r w:rsidR="003A5878">
        <w:rPr>
          <w:rFonts w:hint="eastAsia"/>
        </w:rPr>
        <w:t>から受ける影響を比較する．</w:t>
      </w:r>
      <w:r w:rsidR="00E50FD7">
        <w:rPr>
          <w:rFonts w:hint="eastAsia"/>
        </w:rPr>
        <w:t>加えて</w:t>
      </w:r>
      <w:r w:rsidR="00124B29">
        <w:rPr>
          <w:rFonts w:hint="eastAsia"/>
        </w:rPr>
        <w:t>，</w:t>
      </w:r>
      <w:r w:rsidR="00126A60">
        <w:rPr>
          <w:rFonts w:hint="eastAsia"/>
        </w:rPr>
        <w:t>個人差による</w:t>
      </w:r>
      <w:r w:rsidR="00A90937">
        <w:rPr>
          <w:rFonts w:hint="eastAsia"/>
        </w:rPr>
        <w:t>目標フレーミングの効果や</w:t>
      </w:r>
      <w:r w:rsidR="00D312AD">
        <w:rPr>
          <w:rFonts w:hint="eastAsia"/>
        </w:rPr>
        <w:t>運転行動への影響も検討する．</w:t>
      </w:r>
    </w:p>
    <w:p w14:paraId="55F2C046" w14:textId="77777777" w:rsidR="0058446B" w:rsidRDefault="0058446B" w:rsidP="0058446B">
      <w:pPr>
        <w:pStyle w:val="IPS-K"/>
        <w:ind w:firstLine="0"/>
        <w:rPr>
          <w:sz w:val="21"/>
          <w:szCs w:val="22"/>
        </w:rPr>
      </w:pPr>
    </w:p>
    <w:p w14:paraId="5531E3BF" w14:textId="77777777" w:rsidR="00662FF4" w:rsidRDefault="00662FF4" w:rsidP="0058446B">
      <w:pPr>
        <w:pStyle w:val="IPS-K"/>
        <w:ind w:firstLine="0"/>
        <w:rPr>
          <w:sz w:val="21"/>
          <w:szCs w:val="22"/>
        </w:rPr>
      </w:pPr>
    </w:p>
    <w:p w14:paraId="09A006F0" w14:textId="641F67BA" w:rsidR="0058446B" w:rsidRDefault="0058446B" w:rsidP="00850B72">
      <w:pPr>
        <w:pStyle w:val="IPS-K"/>
        <w:numPr>
          <w:ilvl w:val="0"/>
          <w:numId w:val="13"/>
        </w:numPr>
        <w:rPr>
          <w:sz w:val="21"/>
          <w:szCs w:val="22"/>
        </w:rPr>
      </w:pPr>
      <w:r>
        <w:rPr>
          <w:rFonts w:hint="eastAsia"/>
          <w:sz w:val="21"/>
          <w:szCs w:val="22"/>
        </w:rPr>
        <w:t>仮説</w:t>
      </w:r>
    </w:p>
    <w:p w14:paraId="2EECBAC5" w14:textId="77777777" w:rsidR="004C4283" w:rsidRDefault="0058446B" w:rsidP="0058446B">
      <w:pPr>
        <w:pStyle w:val="IPS-K"/>
        <w:ind w:firstLine="200"/>
      </w:pPr>
      <w:r w:rsidRPr="00810739">
        <w:rPr>
          <w:rFonts w:hint="eastAsia"/>
        </w:rPr>
        <w:t>前述したとおり，目標フレーミング効果において，ネガティブフレームの方がポジティブフレームよりも強い説得力を示す．このことから，本研究の仮説は以下の</w:t>
      </w:r>
      <w:r w:rsidR="004C4283">
        <w:rPr>
          <w:rFonts w:hint="eastAsia"/>
        </w:rPr>
        <w:t>2</w:t>
      </w:r>
      <w:r w:rsidR="004C4283">
        <w:rPr>
          <w:rFonts w:hint="eastAsia"/>
        </w:rPr>
        <w:t>点</w:t>
      </w:r>
      <w:r w:rsidRPr="00810739">
        <w:rPr>
          <w:rFonts w:hint="eastAsia"/>
        </w:rPr>
        <w:t>である．</w:t>
      </w:r>
    </w:p>
    <w:p w14:paraId="2E774DAC" w14:textId="738B29BA" w:rsidR="00CA28B6" w:rsidRDefault="004C4283" w:rsidP="004C4283">
      <w:pPr>
        <w:pStyle w:val="IPS-K"/>
        <w:ind w:firstLine="0"/>
      </w:pPr>
      <w:r>
        <w:rPr>
          <w:rFonts w:hint="eastAsia"/>
        </w:rPr>
        <w:lastRenderedPageBreak/>
        <w:t>・</w:t>
      </w:r>
      <w:r w:rsidR="0058446B" w:rsidRPr="00810739">
        <w:rPr>
          <w:rFonts w:hint="eastAsia"/>
        </w:rPr>
        <w:t>運転行動においても，ネガティブフレームの注意喚起の方が大きな影響を及ぼす．すなわち，より安全な運転行動に変化させる．</w:t>
      </w:r>
    </w:p>
    <w:p w14:paraId="693B5F71" w14:textId="2E5D0F6C" w:rsidR="0058446B" w:rsidRPr="00810739" w:rsidRDefault="00CA28B6" w:rsidP="004C4283">
      <w:pPr>
        <w:pStyle w:val="IPS-K"/>
        <w:ind w:firstLine="0"/>
      </w:pPr>
      <w:r>
        <w:rPr>
          <w:rFonts w:hint="eastAsia"/>
        </w:rPr>
        <w:t>・</w:t>
      </w:r>
      <w:r w:rsidR="00E34208">
        <w:rPr>
          <w:rFonts w:hint="eastAsia"/>
        </w:rPr>
        <w:t>上記</w:t>
      </w:r>
      <w:r w:rsidR="00536343">
        <w:rPr>
          <w:rFonts w:hint="eastAsia"/>
        </w:rPr>
        <w:t>の</w:t>
      </w:r>
      <w:r w:rsidR="0058446B" w:rsidRPr="00810739">
        <w:rPr>
          <w:rFonts w:hint="eastAsia"/>
        </w:rPr>
        <w:t>変化は，個人</w:t>
      </w:r>
      <w:r w:rsidR="00D372E7">
        <w:rPr>
          <w:rFonts w:hint="eastAsia"/>
        </w:rPr>
        <w:t>差</w:t>
      </w:r>
      <w:r w:rsidR="0058446B" w:rsidRPr="00810739">
        <w:rPr>
          <w:rFonts w:hint="eastAsia"/>
        </w:rPr>
        <w:t>に依存せずに生じる．</w:t>
      </w:r>
    </w:p>
    <w:p w14:paraId="5B09CB49" w14:textId="77777777" w:rsidR="00906A23" w:rsidRPr="0058446B" w:rsidRDefault="00906A23" w:rsidP="0058446B">
      <w:pPr>
        <w:pStyle w:val="IPS-K"/>
        <w:ind w:firstLine="0"/>
        <w:rPr>
          <w:szCs w:val="18"/>
        </w:rPr>
      </w:pPr>
    </w:p>
    <w:p w14:paraId="48B32F80" w14:textId="64B83A4A" w:rsidR="00850B72" w:rsidRPr="001406FA" w:rsidRDefault="00850B72" w:rsidP="001406FA">
      <w:pPr>
        <w:pStyle w:val="IPS-K"/>
        <w:numPr>
          <w:ilvl w:val="0"/>
          <w:numId w:val="13"/>
        </w:numPr>
        <w:rPr>
          <w:sz w:val="21"/>
          <w:szCs w:val="22"/>
        </w:rPr>
      </w:pPr>
      <w:r>
        <w:rPr>
          <w:rFonts w:hint="eastAsia"/>
          <w:sz w:val="21"/>
          <w:szCs w:val="22"/>
        </w:rPr>
        <w:t>実験方法</w:t>
      </w:r>
    </w:p>
    <w:p w14:paraId="68EE11CE" w14:textId="77777777" w:rsidR="003462A8" w:rsidRPr="00850B72" w:rsidRDefault="003462A8" w:rsidP="00850B72">
      <w:pPr>
        <w:pStyle w:val="IPS-K"/>
        <w:ind w:firstLine="0"/>
      </w:pPr>
    </w:p>
    <w:p w14:paraId="035DBEDD" w14:textId="1B799FAB" w:rsidR="00850B72" w:rsidRDefault="00850B72" w:rsidP="00850B72">
      <w:pPr>
        <w:pStyle w:val="IPS-K"/>
        <w:numPr>
          <w:ilvl w:val="0"/>
          <w:numId w:val="13"/>
        </w:numPr>
        <w:rPr>
          <w:sz w:val="21"/>
          <w:szCs w:val="22"/>
        </w:rPr>
      </w:pPr>
      <w:r>
        <w:rPr>
          <w:rFonts w:hint="eastAsia"/>
          <w:sz w:val="21"/>
          <w:szCs w:val="22"/>
        </w:rPr>
        <w:t>実験結果</w:t>
      </w:r>
    </w:p>
    <w:p w14:paraId="28004936" w14:textId="77777777" w:rsidR="003E5993" w:rsidRDefault="003E5993" w:rsidP="003E5993">
      <w:pPr>
        <w:pStyle w:val="af0"/>
        <w:ind w:left="720"/>
        <w:rPr>
          <w:sz w:val="21"/>
          <w:szCs w:val="22"/>
        </w:rPr>
      </w:pPr>
    </w:p>
    <w:p w14:paraId="23EF2236" w14:textId="0B729016" w:rsidR="003E5993" w:rsidRDefault="003E5993" w:rsidP="003E5993">
      <w:pPr>
        <w:pStyle w:val="IPS-K"/>
        <w:ind w:firstLine="0"/>
        <w:rPr>
          <w:sz w:val="21"/>
          <w:szCs w:val="22"/>
        </w:rPr>
      </w:pPr>
      <w:r>
        <w:rPr>
          <w:rFonts w:hint="eastAsia"/>
          <w:sz w:val="21"/>
          <w:szCs w:val="22"/>
        </w:rPr>
        <w:t>/</w:t>
      </w:r>
      <w:r>
        <w:rPr>
          <w:sz w:val="21"/>
          <w:szCs w:val="22"/>
        </w:rPr>
        <w:t>/</w:t>
      </w:r>
      <w:r>
        <w:rPr>
          <w:rFonts w:hint="eastAsia"/>
          <w:sz w:val="21"/>
          <w:szCs w:val="22"/>
        </w:rPr>
        <w:t>全体のコメント</w:t>
      </w:r>
    </w:p>
    <w:p w14:paraId="450E4F51" w14:textId="19B69896" w:rsidR="003E5993" w:rsidRDefault="003E5993" w:rsidP="003E5993">
      <w:pPr>
        <w:pStyle w:val="IPS-K"/>
        <w:ind w:firstLine="0"/>
        <w:rPr>
          <w:szCs w:val="18"/>
        </w:rPr>
      </w:pPr>
      <w:r w:rsidRPr="003E5993">
        <w:rPr>
          <w:szCs w:val="18"/>
        </w:rPr>
        <w:t>p&gt;.10</w:t>
      </w:r>
      <w:r w:rsidRPr="003E5993">
        <w:rPr>
          <w:rFonts w:hint="eastAsia"/>
          <w:szCs w:val="18"/>
        </w:rPr>
        <w:t>ではなく</w:t>
      </w:r>
      <w:r w:rsidRPr="003E5993">
        <w:rPr>
          <w:rFonts w:hint="eastAsia"/>
          <w:szCs w:val="18"/>
        </w:rPr>
        <w:t>n</w:t>
      </w:r>
      <w:r w:rsidRPr="003E5993">
        <w:rPr>
          <w:szCs w:val="18"/>
        </w:rPr>
        <w:t>.s.</w:t>
      </w:r>
      <w:r w:rsidRPr="003E5993">
        <w:rPr>
          <w:rFonts w:hint="eastAsia"/>
          <w:szCs w:val="18"/>
        </w:rPr>
        <w:t>か？</w:t>
      </w:r>
    </w:p>
    <w:p w14:paraId="0D0870B0" w14:textId="126C576C" w:rsidR="00072A30" w:rsidRPr="003E5993" w:rsidRDefault="00072A30" w:rsidP="003E5993">
      <w:pPr>
        <w:pStyle w:val="IPS-K"/>
        <w:ind w:firstLine="0"/>
        <w:rPr>
          <w:rFonts w:hint="eastAsia"/>
          <w:szCs w:val="18"/>
        </w:rPr>
      </w:pPr>
      <w:r>
        <w:rPr>
          <w:rFonts w:hint="eastAsia"/>
          <w:szCs w:val="18"/>
        </w:rPr>
        <w:t>統計量は後で斜体にする</w:t>
      </w:r>
      <w:r>
        <w:rPr>
          <w:rFonts w:hint="eastAsia"/>
          <w:szCs w:val="18"/>
        </w:rPr>
        <w:t>.</w:t>
      </w:r>
    </w:p>
    <w:p w14:paraId="2886FFFF" w14:textId="0217E6D7" w:rsidR="00747BD4" w:rsidRDefault="00747BD4" w:rsidP="00747BD4">
      <w:pPr>
        <w:pStyle w:val="IPS-K"/>
        <w:ind w:firstLine="0"/>
        <w:rPr>
          <w:sz w:val="21"/>
          <w:szCs w:val="21"/>
        </w:rPr>
      </w:pPr>
      <w:r w:rsidRPr="00747BD4">
        <w:rPr>
          <w:sz w:val="21"/>
          <w:szCs w:val="21"/>
        </w:rPr>
        <w:t>5.1.</w:t>
      </w:r>
      <w:r w:rsidR="001406FA" w:rsidRPr="00747BD4">
        <w:rPr>
          <w:sz w:val="21"/>
          <w:szCs w:val="21"/>
        </w:rPr>
        <w:t xml:space="preserve"> </w:t>
      </w:r>
      <w:r w:rsidR="00B67057" w:rsidRPr="00747BD4">
        <w:rPr>
          <w:rFonts w:hint="eastAsia"/>
          <w:sz w:val="21"/>
          <w:szCs w:val="21"/>
        </w:rPr>
        <w:t>実験１</w:t>
      </w:r>
    </w:p>
    <w:p w14:paraId="69FF754F" w14:textId="37D7783A" w:rsidR="00747BD4" w:rsidRDefault="00747BD4" w:rsidP="00747BD4">
      <w:pPr>
        <w:pStyle w:val="IPS-K"/>
        <w:ind w:firstLine="0"/>
        <w:rPr>
          <w:szCs w:val="18"/>
        </w:rPr>
      </w:pPr>
      <w:r>
        <w:rPr>
          <w:rFonts w:hint="eastAsia"/>
          <w:sz w:val="21"/>
          <w:szCs w:val="21"/>
        </w:rPr>
        <w:t xml:space="preserve">　</w:t>
      </w:r>
      <w:r>
        <w:rPr>
          <w:rFonts w:hint="eastAsia"/>
          <w:szCs w:val="18"/>
        </w:rPr>
        <w:t>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Pr>
          <w:rFonts w:hint="eastAsia"/>
          <w:szCs w:val="18"/>
        </w:rPr>
        <w:t>各項目の基本統計量を表</w:t>
      </w:r>
      <w:r>
        <w:rPr>
          <w:rFonts w:hint="eastAsia"/>
          <w:szCs w:val="18"/>
        </w:rPr>
        <w:t>[</w:t>
      </w:r>
      <w:r>
        <w:rPr>
          <w:szCs w:val="18"/>
        </w:rPr>
        <w:t>]</w:t>
      </w:r>
      <w:r>
        <w:rPr>
          <w:rFonts w:hint="eastAsia"/>
          <w:szCs w:val="18"/>
        </w:rPr>
        <w:t>に示す</w:t>
      </w:r>
      <w:r>
        <w:rPr>
          <w:rFonts w:hint="eastAsia"/>
          <w:szCs w:val="18"/>
        </w:rPr>
        <w:t>.</w:t>
      </w:r>
    </w:p>
    <w:p w14:paraId="602C1CD7" w14:textId="69751F1A" w:rsidR="00747BD4" w:rsidRDefault="00747BD4" w:rsidP="00747BD4">
      <w:pPr>
        <w:pStyle w:val="IPS-K"/>
        <w:ind w:firstLine="0"/>
        <w:rPr>
          <w:szCs w:val="18"/>
        </w:rPr>
      </w:pPr>
      <w:r>
        <w:rPr>
          <w:rFonts w:hint="eastAsia"/>
          <w:szCs w:val="18"/>
        </w:rPr>
        <w:t xml:space="preserve">　各項目について免許の有無</w:t>
      </w:r>
      <w:r>
        <w:rPr>
          <w:rFonts w:hint="eastAsia"/>
          <w:szCs w:val="18"/>
        </w:rPr>
        <w:t>,</w:t>
      </w:r>
      <w:r>
        <w:rPr>
          <w:szCs w:val="18"/>
        </w:rPr>
        <w:t xml:space="preserve"> </w:t>
      </w:r>
      <w:r>
        <w:rPr>
          <w:rFonts w:hint="eastAsia"/>
          <w:szCs w:val="18"/>
        </w:rPr>
        <w:t>フレーミングを２要因とする分散分析を行った</w:t>
      </w:r>
      <w:r>
        <w:rPr>
          <w:rFonts w:hint="eastAsia"/>
          <w:szCs w:val="18"/>
        </w:rPr>
        <w:t>.</w:t>
      </w:r>
      <w:r>
        <w:rPr>
          <w:szCs w:val="18"/>
        </w:rPr>
        <w:t xml:space="preserve"> </w:t>
      </w:r>
      <w:r>
        <w:rPr>
          <w:rFonts w:hint="eastAsia"/>
          <w:szCs w:val="18"/>
        </w:rPr>
        <w:t>分析結果を表</w:t>
      </w:r>
      <w:r>
        <w:rPr>
          <w:rFonts w:hint="eastAsia"/>
          <w:szCs w:val="18"/>
        </w:rPr>
        <w:t>[</w:t>
      </w:r>
      <w:r>
        <w:rPr>
          <w:szCs w:val="18"/>
        </w:rPr>
        <w:t>]</w:t>
      </w:r>
      <w:r>
        <w:rPr>
          <w:rFonts w:hint="eastAsia"/>
          <w:szCs w:val="18"/>
        </w:rPr>
        <w:t>に示す</w:t>
      </w:r>
      <w:r>
        <w:rPr>
          <w:rFonts w:hint="eastAsia"/>
          <w:szCs w:val="18"/>
        </w:rPr>
        <w:t>.</w:t>
      </w:r>
    </w:p>
    <w:p w14:paraId="4D3725CD" w14:textId="1E64BD15" w:rsidR="00072A30" w:rsidRPr="00747BD4" w:rsidRDefault="00072A30" w:rsidP="00747BD4">
      <w:pPr>
        <w:pStyle w:val="IPS-K"/>
        <w:ind w:firstLine="0"/>
        <w:rPr>
          <w:rFonts w:hint="eastAsia"/>
          <w:szCs w:val="18"/>
        </w:rPr>
      </w:pPr>
      <w:r>
        <w:rPr>
          <w:rFonts w:hint="eastAsia"/>
          <w:szCs w:val="18"/>
        </w:rPr>
        <w:t xml:space="preserve">　その結果</w:t>
      </w:r>
      <w:r>
        <w:rPr>
          <w:rFonts w:hint="eastAsia"/>
          <w:szCs w:val="18"/>
        </w:rPr>
        <w:t>,</w:t>
      </w:r>
      <w:r>
        <w:rPr>
          <w:szCs w:val="18"/>
        </w:rPr>
        <w:t xml:space="preserve"> </w:t>
      </w:r>
      <w:r>
        <w:rPr>
          <w:rFonts w:hint="eastAsia"/>
          <w:szCs w:val="18"/>
        </w:rPr>
        <w:t>法定速度への意識（</w:t>
      </w:r>
      <w:r>
        <w:rPr>
          <w:rFonts w:hint="eastAsia"/>
          <w:szCs w:val="18"/>
        </w:rPr>
        <w:t>F</w:t>
      </w:r>
      <w:r>
        <w:rPr>
          <w:szCs w:val="18"/>
        </w:rPr>
        <w:t>(1,54)=3.39, p&lt;.10</w:t>
      </w:r>
      <w:r>
        <w:rPr>
          <w:rFonts w:hint="eastAsia"/>
          <w:szCs w:val="18"/>
        </w:rPr>
        <w:t>）について</w:t>
      </w:r>
      <w:r>
        <w:rPr>
          <w:rFonts w:hint="eastAsia"/>
          <w:szCs w:val="18"/>
        </w:rPr>
        <w:t>,</w:t>
      </w:r>
      <w:r>
        <w:rPr>
          <w:szCs w:val="18"/>
        </w:rPr>
        <w:t xml:space="preserve"> </w:t>
      </w:r>
      <w:r>
        <w:rPr>
          <w:rFonts w:hint="eastAsia"/>
          <w:szCs w:val="18"/>
        </w:rPr>
        <w:t>フレーミング要因の主効果が認められた</w:t>
      </w:r>
      <w:r>
        <w:rPr>
          <w:rFonts w:hint="eastAsia"/>
          <w:szCs w:val="18"/>
        </w:rPr>
        <w:t>.</w:t>
      </w:r>
      <w:r>
        <w:rPr>
          <w:szCs w:val="18"/>
        </w:rPr>
        <w:t xml:space="preserve"> </w:t>
      </w:r>
      <w:r>
        <w:rPr>
          <w:rFonts w:hint="eastAsia"/>
          <w:szCs w:val="18"/>
        </w:rPr>
        <w:t>しかし</w:t>
      </w:r>
      <w:r>
        <w:rPr>
          <w:rFonts w:hint="eastAsia"/>
          <w:szCs w:val="18"/>
        </w:rPr>
        <w:t>,</w:t>
      </w:r>
      <w:r>
        <w:rPr>
          <w:szCs w:val="18"/>
        </w:rPr>
        <w:t xml:space="preserve"> </w:t>
      </w:r>
      <w:r>
        <w:rPr>
          <w:rFonts w:hint="eastAsia"/>
          <w:szCs w:val="18"/>
        </w:rPr>
        <w:t>その他の項目については主効果</w:t>
      </w:r>
      <w:r>
        <w:rPr>
          <w:rFonts w:hint="eastAsia"/>
          <w:szCs w:val="18"/>
        </w:rPr>
        <w:t>,</w:t>
      </w:r>
      <w:r>
        <w:rPr>
          <w:szCs w:val="18"/>
        </w:rPr>
        <w:t xml:space="preserve"> </w:t>
      </w:r>
      <w:r>
        <w:rPr>
          <w:rFonts w:hint="eastAsia"/>
          <w:szCs w:val="18"/>
        </w:rPr>
        <w:t>交互作用ともに有意な差は確認できなかった</w:t>
      </w:r>
      <w:r>
        <w:rPr>
          <w:rFonts w:hint="eastAsia"/>
          <w:szCs w:val="18"/>
        </w:rPr>
        <w:t>.</w:t>
      </w:r>
    </w:p>
    <w:p w14:paraId="241AFFBC" w14:textId="4F7456F0" w:rsidR="00B67057" w:rsidRPr="00B67057" w:rsidRDefault="00B67057" w:rsidP="00647423">
      <w:pPr>
        <w:pStyle w:val="IPS-K"/>
        <w:ind w:firstLine="0"/>
        <w:rPr>
          <w:rFonts w:hint="eastAsia"/>
          <w:sz w:val="21"/>
          <w:szCs w:val="21"/>
        </w:rPr>
      </w:pPr>
      <w:r w:rsidRPr="00B67057">
        <w:rPr>
          <w:rFonts w:hint="eastAsia"/>
          <w:sz w:val="21"/>
          <w:szCs w:val="21"/>
        </w:rPr>
        <w:t>5</w:t>
      </w:r>
      <w:r w:rsidRPr="00B67057">
        <w:rPr>
          <w:sz w:val="21"/>
          <w:szCs w:val="21"/>
        </w:rPr>
        <w:t xml:space="preserve">.2. </w:t>
      </w:r>
      <w:r w:rsidRPr="00B67057">
        <w:rPr>
          <w:rFonts w:hint="eastAsia"/>
          <w:sz w:val="21"/>
          <w:szCs w:val="21"/>
        </w:rPr>
        <w:t>実験２</w:t>
      </w:r>
    </w:p>
    <w:p w14:paraId="2D2404E4" w14:textId="0B3288D4" w:rsidR="00B67057" w:rsidRPr="00B67057" w:rsidRDefault="00B67057" w:rsidP="00647423">
      <w:pPr>
        <w:pStyle w:val="IPS-K"/>
        <w:ind w:firstLine="0"/>
        <w:rPr>
          <w:rFonts w:hint="eastAsia"/>
          <w:sz w:val="21"/>
          <w:szCs w:val="21"/>
        </w:rPr>
      </w:pPr>
      <w:r w:rsidRPr="00B67057">
        <w:rPr>
          <w:rFonts w:hint="eastAsia"/>
          <w:sz w:val="21"/>
          <w:szCs w:val="21"/>
        </w:rPr>
        <w:t>5</w:t>
      </w:r>
      <w:r w:rsidRPr="00B67057">
        <w:rPr>
          <w:sz w:val="21"/>
          <w:szCs w:val="21"/>
        </w:rPr>
        <w:t>.2.</w:t>
      </w:r>
      <w:r w:rsidRPr="00B67057">
        <w:rPr>
          <w:rFonts w:hint="eastAsia"/>
          <w:sz w:val="21"/>
          <w:szCs w:val="21"/>
        </w:rPr>
        <w:t>1</w:t>
      </w:r>
      <w:r w:rsidRPr="00B67057">
        <w:rPr>
          <w:sz w:val="21"/>
          <w:szCs w:val="21"/>
        </w:rPr>
        <w:t xml:space="preserve"> </w:t>
      </w:r>
      <w:r w:rsidRPr="00B67057">
        <w:rPr>
          <w:rFonts w:hint="eastAsia"/>
          <w:sz w:val="21"/>
          <w:szCs w:val="21"/>
        </w:rPr>
        <w:t>行動指標</w:t>
      </w:r>
    </w:p>
    <w:p w14:paraId="37296F22" w14:textId="087B0E8A" w:rsidR="001406FA" w:rsidRDefault="001406FA" w:rsidP="001406FA">
      <w:pPr>
        <w:pStyle w:val="IPS-K"/>
        <w:ind w:firstLine="0"/>
        <w:rPr>
          <w:szCs w:val="18"/>
        </w:rPr>
      </w:pPr>
      <w:r w:rsidRPr="007D4A84">
        <w:rPr>
          <w:rFonts w:hint="eastAsia"/>
          <w:szCs w:val="18"/>
        </w:rPr>
        <w:t>本実験で得られた運転行動のデータから</w:t>
      </w:r>
      <w:r w:rsidRPr="007D4A84">
        <w:rPr>
          <w:rFonts w:hint="eastAsia"/>
          <w:szCs w:val="18"/>
        </w:rPr>
        <w:t>,</w:t>
      </w:r>
      <w:r w:rsidRPr="007D4A84">
        <w:rPr>
          <w:szCs w:val="18"/>
        </w:rPr>
        <w:t xml:space="preserve"> </w:t>
      </w:r>
      <w:r w:rsidR="006609C3">
        <w:rPr>
          <w:szCs w:val="18"/>
        </w:rPr>
        <w:t>po</w:t>
      </w:r>
      <w:r w:rsidR="00B46776">
        <w:rPr>
          <w:szCs w:val="18"/>
        </w:rPr>
        <w:t>s</w:t>
      </w:r>
      <w:r w:rsidR="00B46776">
        <w:rPr>
          <w:rFonts w:hint="eastAsia"/>
          <w:szCs w:val="18"/>
        </w:rPr>
        <w:t>群</w:t>
      </w:r>
      <w:r w:rsidR="006609C3">
        <w:rPr>
          <w:rFonts w:hint="eastAsia"/>
          <w:szCs w:val="18"/>
        </w:rPr>
        <w:t>と</w:t>
      </w:r>
      <w:r w:rsidR="006609C3">
        <w:rPr>
          <w:rFonts w:hint="eastAsia"/>
          <w:szCs w:val="18"/>
        </w:rPr>
        <w:t>n</w:t>
      </w:r>
      <w:r w:rsidR="006609C3">
        <w:rPr>
          <w:szCs w:val="18"/>
        </w:rPr>
        <w:t>eg</w:t>
      </w:r>
      <w:r w:rsidR="00B46776">
        <w:rPr>
          <w:rFonts w:hint="eastAsia"/>
          <w:szCs w:val="18"/>
        </w:rPr>
        <w:t>群</w:t>
      </w:r>
      <w:r w:rsidR="006609C3">
        <w:rPr>
          <w:rFonts w:hint="eastAsia"/>
          <w:szCs w:val="18"/>
        </w:rPr>
        <w:t>のそれぞれについて</w:t>
      </w:r>
      <w:r w:rsidR="006609C3">
        <w:rPr>
          <w:rFonts w:hint="eastAsia"/>
          <w:szCs w:val="18"/>
        </w:rPr>
        <w:t>,</w:t>
      </w:r>
      <w:r w:rsidR="006609C3">
        <w:rPr>
          <w:szCs w:val="18"/>
        </w:rPr>
        <w:t xml:space="preserve"> </w:t>
      </w:r>
      <w:r>
        <w:rPr>
          <w:rFonts w:hint="eastAsia"/>
          <w:szCs w:val="18"/>
        </w:rPr>
        <w:t>行動指標（速度</w:t>
      </w:r>
      <w:r>
        <w:rPr>
          <w:rFonts w:hint="eastAsia"/>
          <w:szCs w:val="18"/>
        </w:rPr>
        <w:t>(</w:t>
      </w:r>
      <w:r>
        <w:rPr>
          <w:szCs w:val="18"/>
        </w:rPr>
        <w:t xml:space="preserve">km/h), </w:t>
      </w:r>
      <w:r>
        <w:rPr>
          <w:rFonts w:hint="eastAsia"/>
          <w:szCs w:val="18"/>
        </w:rPr>
        <w:t>アクセル値</w:t>
      </w:r>
      <w:r>
        <w:rPr>
          <w:rFonts w:hint="eastAsia"/>
          <w:szCs w:val="18"/>
        </w:rPr>
        <w:t>,</w:t>
      </w:r>
      <w:r>
        <w:rPr>
          <w:szCs w:val="18"/>
        </w:rPr>
        <w:t xml:space="preserve"> </w:t>
      </w:r>
      <w:r>
        <w:rPr>
          <w:rFonts w:hint="eastAsia"/>
          <w:szCs w:val="18"/>
        </w:rPr>
        <w:t>ブレーキ値）</w:t>
      </w:r>
      <w:r>
        <w:rPr>
          <w:szCs w:val="18"/>
        </w:rPr>
        <w:t xml:space="preserve"> </w:t>
      </w:r>
      <w:r>
        <w:rPr>
          <w:rFonts w:hint="eastAsia"/>
          <w:szCs w:val="18"/>
        </w:rPr>
        <w:t>を</w:t>
      </w:r>
      <w:r w:rsidR="006609C3">
        <w:rPr>
          <w:rFonts w:hint="eastAsia"/>
          <w:szCs w:val="18"/>
        </w:rPr>
        <w:t>計測</w:t>
      </w:r>
      <w:r>
        <w:rPr>
          <w:rFonts w:hint="eastAsia"/>
          <w:szCs w:val="18"/>
        </w:rPr>
        <w:t>した</w:t>
      </w:r>
      <w:r>
        <w:rPr>
          <w:rFonts w:hint="eastAsia"/>
          <w:szCs w:val="18"/>
        </w:rPr>
        <w:t>.</w:t>
      </w:r>
      <w:r>
        <w:rPr>
          <w:szCs w:val="18"/>
        </w:rPr>
        <w:t xml:space="preserve"> </w:t>
      </w:r>
      <w:r>
        <w:rPr>
          <w:rFonts w:hint="eastAsia"/>
          <w:szCs w:val="18"/>
        </w:rPr>
        <w:t>速度の</w:t>
      </w:r>
      <w:r w:rsidR="006609C3">
        <w:rPr>
          <w:rFonts w:hint="eastAsia"/>
          <w:szCs w:val="18"/>
        </w:rPr>
        <w:t>基本統計量</w:t>
      </w:r>
      <w:r>
        <w:rPr>
          <w:rFonts w:hint="eastAsia"/>
          <w:szCs w:val="18"/>
        </w:rPr>
        <w:t>を表</w:t>
      </w:r>
      <w:r w:rsidR="00EC6475">
        <w:rPr>
          <w:szCs w:val="18"/>
        </w:rPr>
        <w:t>5</w:t>
      </w:r>
      <w:r>
        <w:rPr>
          <w:szCs w:val="18"/>
        </w:rPr>
        <w:t xml:space="preserve">.1, </w:t>
      </w:r>
      <w:r w:rsidR="00930785">
        <w:rPr>
          <w:rFonts w:hint="eastAsia"/>
          <w:szCs w:val="18"/>
        </w:rPr>
        <w:t>発進時の</w:t>
      </w:r>
      <w:r>
        <w:rPr>
          <w:rFonts w:hint="eastAsia"/>
          <w:szCs w:val="18"/>
        </w:rPr>
        <w:t>アクセル値の</w:t>
      </w:r>
      <w:r w:rsidR="006609C3">
        <w:rPr>
          <w:rFonts w:hint="eastAsia"/>
          <w:szCs w:val="18"/>
        </w:rPr>
        <w:t>基本統計量</w:t>
      </w:r>
      <w:r>
        <w:rPr>
          <w:rFonts w:hint="eastAsia"/>
          <w:szCs w:val="18"/>
        </w:rPr>
        <w:t>を表</w:t>
      </w:r>
      <w:r w:rsidR="00EC6475">
        <w:rPr>
          <w:szCs w:val="18"/>
        </w:rPr>
        <w:t>5</w:t>
      </w:r>
      <w:r>
        <w:rPr>
          <w:szCs w:val="18"/>
        </w:rPr>
        <w:t>.2</w:t>
      </w:r>
      <w:r>
        <w:rPr>
          <w:rFonts w:hint="eastAsia"/>
          <w:szCs w:val="18"/>
        </w:rPr>
        <w:t>に示す</w:t>
      </w:r>
      <w:r>
        <w:rPr>
          <w:rFonts w:hint="eastAsia"/>
          <w:szCs w:val="18"/>
        </w:rPr>
        <w:t>.</w:t>
      </w:r>
      <w:r>
        <w:rPr>
          <w:szCs w:val="18"/>
        </w:rPr>
        <w:t xml:space="preserve"> </w:t>
      </w:r>
      <w:r w:rsidR="00930785">
        <w:rPr>
          <w:rFonts w:hint="eastAsia"/>
          <w:szCs w:val="18"/>
        </w:rPr>
        <w:t>なお</w:t>
      </w:r>
      <w:r w:rsidR="00930785">
        <w:rPr>
          <w:rFonts w:hint="eastAsia"/>
          <w:szCs w:val="18"/>
        </w:rPr>
        <w:t>,</w:t>
      </w:r>
      <w:r w:rsidR="00930785">
        <w:rPr>
          <w:szCs w:val="18"/>
        </w:rPr>
        <w:t xml:space="preserve"> </w:t>
      </w:r>
      <w:r w:rsidR="00930785">
        <w:rPr>
          <w:rFonts w:hint="eastAsia"/>
          <w:szCs w:val="18"/>
        </w:rPr>
        <w:t>ブレーキ値については</w:t>
      </w:r>
      <w:r w:rsidR="00475A4B">
        <w:rPr>
          <w:rFonts w:hint="eastAsia"/>
          <w:szCs w:val="18"/>
        </w:rPr>
        <w:t>ほとんど</w:t>
      </w:r>
      <w:r w:rsidR="00930785">
        <w:rPr>
          <w:rFonts w:hint="eastAsia"/>
          <w:szCs w:val="18"/>
        </w:rPr>
        <w:t>の被験者</w:t>
      </w:r>
      <w:r w:rsidR="00475A4B">
        <w:rPr>
          <w:rFonts w:hint="eastAsia"/>
          <w:szCs w:val="18"/>
        </w:rPr>
        <w:t>において</w:t>
      </w:r>
      <w:r w:rsidR="00930785">
        <w:rPr>
          <w:rFonts w:hint="eastAsia"/>
          <w:szCs w:val="18"/>
        </w:rPr>
        <w:t>値が</w:t>
      </w:r>
      <w:r w:rsidR="00930785">
        <w:rPr>
          <w:rFonts w:hint="eastAsia"/>
          <w:szCs w:val="18"/>
        </w:rPr>
        <w:t>0</w:t>
      </w:r>
      <w:r w:rsidR="00930785">
        <w:rPr>
          <w:rFonts w:hint="eastAsia"/>
          <w:szCs w:val="18"/>
        </w:rPr>
        <w:t>だったため</w:t>
      </w:r>
      <w:r w:rsidR="00930785">
        <w:rPr>
          <w:rFonts w:hint="eastAsia"/>
          <w:szCs w:val="18"/>
        </w:rPr>
        <w:t>,</w:t>
      </w:r>
      <w:r w:rsidR="00930785">
        <w:rPr>
          <w:szCs w:val="18"/>
        </w:rPr>
        <w:t xml:space="preserve"> </w:t>
      </w:r>
      <w:r w:rsidR="00930785">
        <w:rPr>
          <w:rFonts w:hint="eastAsia"/>
          <w:szCs w:val="18"/>
        </w:rPr>
        <w:t>以降の分析では使用しない</w:t>
      </w:r>
      <w:r w:rsidR="00930785">
        <w:rPr>
          <w:rFonts w:hint="eastAsia"/>
          <w:szCs w:val="18"/>
        </w:rPr>
        <w:t>.</w:t>
      </w:r>
    </w:p>
    <w:p w14:paraId="0400A8B2" w14:textId="16A2C9AC" w:rsidR="00F44AEA" w:rsidRPr="00F44AEA" w:rsidRDefault="001406FA" w:rsidP="00647423">
      <w:pPr>
        <w:pStyle w:val="IPS-K"/>
        <w:ind w:firstLine="0"/>
        <w:rPr>
          <w:szCs w:val="18"/>
        </w:rPr>
      </w:pPr>
      <w:r>
        <w:rPr>
          <w:rFonts w:hint="eastAsia"/>
          <w:szCs w:val="18"/>
        </w:rPr>
        <w:t>/</w:t>
      </w:r>
      <w:r>
        <w:rPr>
          <w:szCs w:val="18"/>
        </w:rPr>
        <w:t xml:space="preserve">/ </w:t>
      </w:r>
      <w:r>
        <w:rPr>
          <w:rFonts w:hint="eastAsia"/>
          <w:szCs w:val="18"/>
        </w:rPr>
        <w:t>後で表</w:t>
      </w:r>
      <w:r w:rsidR="006609C3">
        <w:rPr>
          <w:rFonts w:hint="eastAsia"/>
          <w:szCs w:val="18"/>
        </w:rPr>
        <w:t>を挿入</w:t>
      </w:r>
    </w:p>
    <w:p w14:paraId="271CB69B" w14:textId="6136E685" w:rsidR="00EC6475" w:rsidRDefault="00EC6475" w:rsidP="001406FA">
      <w:pPr>
        <w:pStyle w:val="IPS-K"/>
        <w:ind w:firstLine="0"/>
        <w:rPr>
          <w:sz w:val="21"/>
          <w:szCs w:val="21"/>
        </w:rPr>
      </w:pPr>
      <w:r>
        <w:rPr>
          <w:sz w:val="21"/>
          <w:szCs w:val="21"/>
        </w:rPr>
        <w:t>5</w:t>
      </w:r>
      <w:r w:rsidR="00747BD4">
        <w:rPr>
          <w:sz w:val="21"/>
          <w:szCs w:val="21"/>
        </w:rPr>
        <w:t>.2</w:t>
      </w:r>
      <w:r w:rsidRPr="00FB3B68">
        <w:rPr>
          <w:sz w:val="21"/>
          <w:szCs w:val="21"/>
        </w:rPr>
        <w:t xml:space="preserve">.2. </w:t>
      </w:r>
      <w:r w:rsidRPr="00FB3B68">
        <w:rPr>
          <w:rFonts w:hint="eastAsia"/>
          <w:sz w:val="21"/>
          <w:szCs w:val="21"/>
        </w:rPr>
        <w:t>注意喚起による運転行動への影響</w:t>
      </w:r>
    </w:p>
    <w:p w14:paraId="34F4A000" w14:textId="158F0777" w:rsidR="001406FA" w:rsidRDefault="001406FA" w:rsidP="001406FA">
      <w:pPr>
        <w:pStyle w:val="IPS-K"/>
        <w:ind w:firstLine="0"/>
        <w:rPr>
          <w:szCs w:val="18"/>
        </w:rPr>
      </w:pPr>
      <w:r>
        <w:rPr>
          <w:rFonts w:hint="eastAsia"/>
          <w:szCs w:val="18"/>
        </w:rPr>
        <w:t xml:space="preserve">　本実験で得られた運転行動の各行動指標のデータから</w:t>
      </w:r>
      <w:r>
        <w:rPr>
          <w:rFonts w:hint="eastAsia"/>
          <w:szCs w:val="18"/>
        </w:rPr>
        <w:t>p</w:t>
      </w:r>
      <w:r>
        <w:rPr>
          <w:szCs w:val="18"/>
        </w:rPr>
        <w:t>os</w:t>
      </w:r>
      <w:r>
        <w:rPr>
          <w:rFonts w:hint="eastAsia"/>
          <w:szCs w:val="18"/>
        </w:rPr>
        <w:t>変化量及び</w:t>
      </w:r>
      <w:r>
        <w:rPr>
          <w:rFonts w:hint="eastAsia"/>
          <w:szCs w:val="18"/>
        </w:rPr>
        <w:t>n</w:t>
      </w:r>
      <w:r>
        <w:rPr>
          <w:szCs w:val="18"/>
        </w:rPr>
        <w:t>eg</w:t>
      </w:r>
      <w:r>
        <w:rPr>
          <w:rFonts w:hint="eastAsia"/>
          <w:szCs w:val="18"/>
        </w:rPr>
        <w:t>変化量を算出し</w:t>
      </w:r>
      <w:r w:rsidR="003F6D11">
        <w:rPr>
          <w:rFonts w:hint="eastAsia"/>
          <w:szCs w:val="18"/>
        </w:rPr>
        <w:t>,</w:t>
      </w:r>
      <w:r w:rsidR="003F6D11">
        <w:rPr>
          <w:szCs w:val="18"/>
        </w:rPr>
        <w:t xml:space="preserve"> t</w:t>
      </w:r>
      <w:r w:rsidR="003F6D11">
        <w:rPr>
          <w:rFonts w:hint="eastAsia"/>
          <w:szCs w:val="18"/>
        </w:rPr>
        <w:t>検定を行ったところ</w:t>
      </w:r>
      <w:r w:rsidR="003F6D11">
        <w:rPr>
          <w:rFonts w:hint="eastAsia"/>
          <w:szCs w:val="18"/>
        </w:rPr>
        <w:t>,</w:t>
      </w:r>
      <w:r w:rsidR="003F6D11">
        <w:rPr>
          <w:szCs w:val="18"/>
        </w:rPr>
        <w:t xml:space="preserve"> </w:t>
      </w:r>
      <w:r w:rsidR="00FB5EDE">
        <w:rPr>
          <w:rFonts w:hint="eastAsia"/>
          <w:szCs w:val="18"/>
        </w:rPr>
        <w:t>全体の平均速度（</w:t>
      </w:r>
      <w:r w:rsidR="007F7000">
        <w:t xml:space="preserve">t(37)=0.34, </w:t>
      </w:r>
      <w:r w:rsidR="000F4FF5">
        <w:t>p&gt;.10</w:t>
      </w:r>
      <w:r w:rsidR="00FB5EDE">
        <w:rPr>
          <w:rFonts w:hint="eastAsia"/>
          <w:szCs w:val="18"/>
        </w:rPr>
        <w:t>）および</w:t>
      </w:r>
      <w:r>
        <w:rPr>
          <w:szCs w:val="18"/>
        </w:rPr>
        <w:t xml:space="preserve"> </w:t>
      </w:r>
      <w:r w:rsidR="00FB5EDE">
        <w:rPr>
          <w:rFonts w:hint="eastAsia"/>
          <w:szCs w:val="18"/>
        </w:rPr>
        <w:t>発進時のアクセル値の平均（</w:t>
      </w:r>
      <w:r w:rsidR="007F7000">
        <w:t>t(37)=1.04, p</w:t>
      </w:r>
      <w:r w:rsidR="000F4FF5">
        <w:t>&gt;</w:t>
      </w:r>
      <w:r w:rsidR="007F7000">
        <w:t>.</w:t>
      </w:r>
      <w:r w:rsidR="007F7000">
        <w:rPr>
          <w:rFonts w:hint="eastAsia"/>
        </w:rPr>
        <w:t>1</w:t>
      </w:r>
      <w:r w:rsidR="000F4FF5">
        <w:t>0</w:t>
      </w:r>
      <w:r w:rsidR="00FB5EDE">
        <w:rPr>
          <w:rFonts w:hint="eastAsia"/>
          <w:szCs w:val="18"/>
        </w:rPr>
        <w:t>）に有意</w:t>
      </w:r>
      <w:r w:rsidR="00930785">
        <w:rPr>
          <w:rFonts w:hint="eastAsia"/>
          <w:szCs w:val="18"/>
        </w:rPr>
        <w:t>な</w:t>
      </w:r>
      <w:r w:rsidR="00FB5EDE">
        <w:rPr>
          <w:rFonts w:hint="eastAsia"/>
          <w:szCs w:val="18"/>
        </w:rPr>
        <w:t>差</w:t>
      </w:r>
      <w:r w:rsidR="00930785">
        <w:rPr>
          <w:rFonts w:hint="eastAsia"/>
          <w:szCs w:val="18"/>
        </w:rPr>
        <w:t>は確認できなかった</w:t>
      </w:r>
      <w:r w:rsidR="00FB5EDE">
        <w:rPr>
          <w:rFonts w:hint="eastAsia"/>
          <w:szCs w:val="18"/>
        </w:rPr>
        <w:t>.</w:t>
      </w:r>
    </w:p>
    <w:p w14:paraId="18A8D443" w14:textId="74FDA8D5" w:rsidR="00FB5EDE" w:rsidRDefault="00FB5EDE" w:rsidP="009D3BD2">
      <w:pPr>
        <w:pStyle w:val="IPS-K"/>
        <w:ind w:firstLineChars="100"/>
        <w:rPr>
          <w:szCs w:val="18"/>
        </w:rPr>
      </w:pPr>
      <w:r>
        <w:rPr>
          <w:rFonts w:hint="eastAsia"/>
          <w:szCs w:val="18"/>
        </w:rPr>
        <w:t>また</w:t>
      </w:r>
      <w:r>
        <w:rPr>
          <w:rFonts w:hint="eastAsia"/>
          <w:szCs w:val="18"/>
        </w:rPr>
        <w:t>,</w:t>
      </w:r>
      <w:r>
        <w:rPr>
          <w:szCs w:val="18"/>
        </w:rPr>
        <w:t xml:space="preserve"> </w:t>
      </w:r>
      <w:r>
        <w:rPr>
          <w:rFonts w:hint="eastAsia"/>
          <w:szCs w:val="18"/>
        </w:rPr>
        <w:t>被験者にはそれぞれが基準とする速度があり</w:t>
      </w:r>
      <w:r>
        <w:rPr>
          <w:rFonts w:hint="eastAsia"/>
          <w:szCs w:val="18"/>
        </w:rPr>
        <w:t>,</w:t>
      </w:r>
      <w:r>
        <w:rPr>
          <w:szCs w:val="18"/>
        </w:rPr>
        <w:t xml:space="preserve"> </w:t>
      </w:r>
      <w:r>
        <w:rPr>
          <w:rFonts w:hint="eastAsia"/>
          <w:szCs w:val="18"/>
        </w:rPr>
        <w:t>その速度に達してからは</w:t>
      </w:r>
      <w:r w:rsidR="00F34D8F">
        <w:rPr>
          <w:rFonts w:hint="eastAsia"/>
          <w:szCs w:val="18"/>
        </w:rPr>
        <w:t>同じ値を維持していると考え</w:t>
      </w:r>
      <w:r w:rsidR="00F34D8F">
        <w:rPr>
          <w:rFonts w:hint="eastAsia"/>
          <w:szCs w:val="18"/>
        </w:rPr>
        <w:t>,</w:t>
      </w:r>
      <w:r w:rsidR="00F34D8F">
        <w:rPr>
          <w:szCs w:val="18"/>
        </w:rPr>
        <w:t xml:space="preserve"> </w:t>
      </w:r>
      <w:r w:rsidR="00E96DC9">
        <w:rPr>
          <w:rFonts w:hint="eastAsia"/>
          <w:szCs w:val="18"/>
        </w:rPr>
        <w:t>最初の交差点までの最高速度</w:t>
      </w:r>
      <w:r w:rsidR="00930785">
        <w:rPr>
          <w:rFonts w:hint="eastAsia"/>
          <w:szCs w:val="18"/>
        </w:rPr>
        <w:t>についても分析を行った</w:t>
      </w:r>
      <w:r w:rsidR="00930785">
        <w:rPr>
          <w:rFonts w:hint="eastAsia"/>
          <w:szCs w:val="18"/>
        </w:rPr>
        <w:t>.</w:t>
      </w:r>
      <w:r w:rsidR="00930785">
        <w:rPr>
          <w:szCs w:val="18"/>
        </w:rPr>
        <w:t xml:space="preserve"> </w:t>
      </w:r>
      <w:r w:rsidR="00930785">
        <w:rPr>
          <w:rFonts w:hint="eastAsia"/>
          <w:szCs w:val="18"/>
        </w:rPr>
        <w:t>これらの基本統計量を表</w:t>
      </w:r>
      <w:r w:rsidR="00930785">
        <w:rPr>
          <w:rFonts w:hint="eastAsia"/>
          <w:szCs w:val="18"/>
        </w:rPr>
        <w:t>5</w:t>
      </w:r>
      <w:r w:rsidR="00930785">
        <w:rPr>
          <w:szCs w:val="18"/>
        </w:rPr>
        <w:t>.4</w:t>
      </w:r>
      <w:r w:rsidR="00930785">
        <w:rPr>
          <w:rFonts w:hint="eastAsia"/>
          <w:szCs w:val="18"/>
        </w:rPr>
        <w:t>に示す</w:t>
      </w:r>
      <w:r w:rsidR="00930785">
        <w:rPr>
          <w:rFonts w:hint="eastAsia"/>
          <w:szCs w:val="18"/>
        </w:rPr>
        <w:t>.</w:t>
      </w:r>
    </w:p>
    <w:p w14:paraId="4242FBF9" w14:textId="45BCAC33" w:rsidR="00930785" w:rsidRDefault="00930785" w:rsidP="001406FA">
      <w:pPr>
        <w:pStyle w:val="IPS-K"/>
        <w:ind w:firstLine="0"/>
        <w:rPr>
          <w:szCs w:val="18"/>
        </w:rPr>
      </w:pPr>
      <w:r>
        <w:rPr>
          <w:szCs w:val="18"/>
        </w:rPr>
        <w:t>t</w:t>
      </w:r>
      <w:r>
        <w:rPr>
          <w:rFonts w:hint="eastAsia"/>
          <w:szCs w:val="18"/>
        </w:rPr>
        <w:t>検定を行ったところ</w:t>
      </w:r>
      <w:r>
        <w:rPr>
          <w:rFonts w:hint="eastAsia"/>
          <w:szCs w:val="18"/>
        </w:rPr>
        <w:t>,</w:t>
      </w:r>
      <w:r>
        <w:rPr>
          <w:szCs w:val="18"/>
        </w:rPr>
        <w:t xml:space="preserve"> </w:t>
      </w:r>
      <w:r>
        <w:rPr>
          <w:rFonts w:hint="eastAsia"/>
          <w:szCs w:val="18"/>
        </w:rPr>
        <w:t>有意な差は確認できなかった</w:t>
      </w:r>
      <w:r>
        <w:rPr>
          <w:rFonts w:hint="eastAsia"/>
          <w:szCs w:val="18"/>
        </w:rPr>
        <w:t>.</w:t>
      </w:r>
      <w:r w:rsidR="004E3D2E">
        <w:rPr>
          <w:rFonts w:hint="eastAsia"/>
          <w:szCs w:val="18"/>
        </w:rPr>
        <w:t>（</w:t>
      </w:r>
      <w:r w:rsidR="007F7000">
        <w:t>t(37)=0.84, p</w:t>
      </w:r>
      <w:r w:rsidR="000F4FF5">
        <w:t>&gt;</w:t>
      </w:r>
      <w:r w:rsidR="007F7000">
        <w:t>.1</w:t>
      </w:r>
      <w:r w:rsidR="000F4FF5">
        <w:t>0</w:t>
      </w:r>
      <w:r w:rsidR="004E3D2E">
        <w:rPr>
          <w:rFonts w:hint="eastAsia"/>
          <w:szCs w:val="18"/>
        </w:rPr>
        <w:t>）</w:t>
      </w:r>
    </w:p>
    <w:p w14:paraId="094CA4B7" w14:textId="291C3637" w:rsidR="004E3D2E" w:rsidRPr="004E3D2E" w:rsidRDefault="004E3D2E" w:rsidP="001406FA">
      <w:pPr>
        <w:pStyle w:val="IPS-K"/>
        <w:ind w:firstLine="0"/>
        <w:rPr>
          <w:szCs w:val="18"/>
        </w:rPr>
      </w:pPr>
      <w:r>
        <w:rPr>
          <w:rFonts w:hint="eastAsia"/>
          <w:szCs w:val="18"/>
        </w:rPr>
        <w:t>そこで</w:t>
      </w:r>
      <w:r>
        <w:rPr>
          <w:rFonts w:hint="eastAsia"/>
          <w:szCs w:val="18"/>
        </w:rPr>
        <w:t>,</w:t>
      </w:r>
      <w:r>
        <w:rPr>
          <w:szCs w:val="18"/>
        </w:rPr>
        <w:t xml:space="preserve"> </w:t>
      </w:r>
      <w:r>
        <w:rPr>
          <w:rFonts w:hint="eastAsia"/>
          <w:szCs w:val="18"/>
        </w:rPr>
        <w:t>個人差の吸収の方法が望ましくなかった可能性を考慮し</w:t>
      </w:r>
      <w:r>
        <w:rPr>
          <w:rFonts w:hint="eastAsia"/>
          <w:szCs w:val="18"/>
        </w:rPr>
        <w:t>,</w:t>
      </w:r>
      <w:r>
        <w:rPr>
          <w:szCs w:val="18"/>
        </w:rPr>
        <w:t xml:space="preserve"> </w:t>
      </w:r>
      <w:r>
        <w:rPr>
          <w:rFonts w:hint="eastAsia"/>
          <w:szCs w:val="18"/>
        </w:rPr>
        <w:t>ニュートラル条件とフレーミング条件を被験者内実験とみなして</w:t>
      </w:r>
      <w:r w:rsidR="00C87647">
        <w:rPr>
          <w:rFonts w:hint="eastAsia"/>
          <w:szCs w:val="18"/>
        </w:rPr>
        <w:t>,</w:t>
      </w:r>
      <w:r w:rsidR="00C87647">
        <w:rPr>
          <w:szCs w:val="18"/>
        </w:rPr>
        <w:t xml:space="preserve"> [</w:t>
      </w:r>
      <w:r w:rsidR="00C87647">
        <w:rPr>
          <w:rFonts w:hint="eastAsia"/>
          <w:szCs w:val="18"/>
        </w:rPr>
        <w:t>注意喚起</w:t>
      </w:r>
      <w:r w:rsidR="007A0A66">
        <w:rPr>
          <w:rFonts w:hint="eastAsia"/>
          <w:szCs w:val="18"/>
        </w:rPr>
        <w:t>の有無</w:t>
      </w:r>
      <w:r w:rsidR="00C87647">
        <w:rPr>
          <w:rFonts w:hint="eastAsia"/>
          <w:szCs w:val="18"/>
        </w:rPr>
        <w:t>とフレー</w:t>
      </w:r>
      <w:r w:rsidR="007A0A66">
        <w:rPr>
          <w:rFonts w:hint="eastAsia"/>
          <w:szCs w:val="18"/>
        </w:rPr>
        <w:t>ミング</w:t>
      </w:r>
      <w:r w:rsidR="00C87647">
        <w:rPr>
          <w:rFonts w:hint="eastAsia"/>
          <w:szCs w:val="18"/>
        </w:rPr>
        <w:t>を</w:t>
      </w:r>
      <w:r w:rsidR="00C87647">
        <w:rPr>
          <w:rFonts w:hint="eastAsia"/>
          <w:szCs w:val="18"/>
        </w:rPr>
        <w:t>]</w:t>
      </w:r>
      <w:r>
        <w:rPr>
          <w:rFonts w:hint="eastAsia"/>
          <w:szCs w:val="18"/>
        </w:rPr>
        <w:t>２要因</w:t>
      </w:r>
      <w:r w:rsidR="00C87647">
        <w:rPr>
          <w:rFonts w:hint="eastAsia"/>
          <w:szCs w:val="18"/>
        </w:rPr>
        <w:t>とする</w:t>
      </w:r>
      <w:r>
        <w:rPr>
          <w:rFonts w:hint="eastAsia"/>
          <w:szCs w:val="18"/>
        </w:rPr>
        <w:t>分散分析を行った</w:t>
      </w:r>
      <w:r>
        <w:rPr>
          <w:rFonts w:hint="eastAsia"/>
          <w:szCs w:val="18"/>
        </w:rPr>
        <w:t>.</w:t>
      </w:r>
      <w:r>
        <w:rPr>
          <w:rFonts w:hint="eastAsia"/>
          <w:szCs w:val="18"/>
        </w:rPr>
        <w:t>これらの基本統計量を表</w:t>
      </w:r>
      <w:r w:rsidR="00243974">
        <w:rPr>
          <w:rFonts w:hint="eastAsia"/>
          <w:szCs w:val="18"/>
        </w:rPr>
        <w:t>[</w:t>
      </w:r>
      <w:r w:rsidR="00243974">
        <w:rPr>
          <w:szCs w:val="18"/>
        </w:rPr>
        <w:t xml:space="preserve">], </w:t>
      </w:r>
      <w:r w:rsidR="00243974">
        <w:rPr>
          <w:rFonts w:hint="eastAsia"/>
          <w:szCs w:val="18"/>
        </w:rPr>
        <w:t>分析結果を表</w:t>
      </w:r>
      <w:r w:rsidR="00243974">
        <w:rPr>
          <w:rFonts w:hint="eastAsia"/>
          <w:szCs w:val="18"/>
        </w:rPr>
        <w:t>[</w:t>
      </w:r>
      <w:r w:rsidR="00243974">
        <w:rPr>
          <w:szCs w:val="18"/>
        </w:rPr>
        <w:t>]</w:t>
      </w:r>
      <w:r>
        <w:rPr>
          <w:rFonts w:hint="eastAsia"/>
          <w:szCs w:val="18"/>
        </w:rPr>
        <w:t>に示す</w:t>
      </w:r>
      <w:r>
        <w:rPr>
          <w:rFonts w:hint="eastAsia"/>
          <w:szCs w:val="18"/>
        </w:rPr>
        <w:t>.</w:t>
      </w:r>
    </w:p>
    <w:p w14:paraId="27AAE263" w14:textId="717372AE" w:rsidR="001406FA" w:rsidRDefault="009D3BD2" w:rsidP="001406FA">
      <w:pPr>
        <w:pStyle w:val="IPS-K"/>
        <w:ind w:firstLine="0"/>
        <w:rPr>
          <w:szCs w:val="18"/>
        </w:rPr>
      </w:pPr>
      <w:r>
        <w:rPr>
          <w:rFonts w:hint="eastAsia"/>
          <w:szCs w:val="18"/>
        </w:rPr>
        <w:t>/</w:t>
      </w:r>
      <w:r>
        <w:rPr>
          <w:szCs w:val="18"/>
        </w:rPr>
        <w:t xml:space="preserve">/ </w:t>
      </w:r>
      <w:r>
        <w:rPr>
          <w:rFonts w:hint="eastAsia"/>
          <w:szCs w:val="18"/>
        </w:rPr>
        <w:t>後で表を挿入</w:t>
      </w:r>
    </w:p>
    <w:p w14:paraId="4CA0F1B1" w14:textId="0AAC55A9" w:rsidR="00C87647" w:rsidRDefault="007A0A66" w:rsidP="009D3BD2">
      <w:pPr>
        <w:pStyle w:val="IPS-K"/>
        <w:ind w:firstLineChars="100"/>
        <w:rPr>
          <w:szCs w:val="18"/>
        </w:rPr>
      </w:pPr>
      <w:r>
        <w:rPr>
          <w:rFonts w:hint="eastAsia"/>
          <w:szCs w:val="18"/>
        </w:rPr>
        <w:t>その結果</w:t>
      </w:r>
      <w:r>
        <w:rPr>
          <w:rFonts w:hint="eastAsia"/>
          <w:szCs w:val="18"/>
        </w:rPr>
        <w:t>,</w:t>
      </w:r>
      <w:r>
        <w:rPr>
          <w:szCs w:val="18"/>
        </w:rPr>
        <w:t xml:space="preserve"> </w:t>
      </w:r>
      <w:r w:rsidR="00BD739A">
        <w:rPr>
          <w:rFonts w:hint="eastAsia"/>
          <w:szCs w:val="18"/>
        </w:rPr>
        <w:t>発進時のアクセル値の平均（</w:t>
      </w:r>
      <w:r w:rsidR="000F4FF5">
        <w:t>F(1,37)=9.51, p&lt;.01</w:t>
      </w:r>
      <w:r w:rsidR="00BD739A">
        <w:rPr>
          <w:rFonts w:hint="eastAsia"/>
          <w:szCs w:val="18"/>
        </w:rPr>
        <w:t>）</w:t>
      </w:r>
      <w:r w:rsidR="00BD739A">
        <w:rPr>
          <w:rFonts w:hint="eastAsia"/>
          <w:szCs w:val="18"/>
        </w:rPr>
        <w:t>,</w:t>
      </w:r>
      <w:r w:rsidR="00BD739A">
        <w:rPr>
          <w:szCs w:val="18"/>
        </w:rPr>
        <w:t xml:space="preserve"> </w:t>
      </w:r>
      <w:r w:rsidR="00243974">
        <w:rPr>
          <w:rFonts w:hint="eastAsia"/>
          <w:szCs w:val="18"/>
        </w:rPr>
        <w:t>最初の交差点までの最高速度（</w:t>
      </w:r>
      <w:r w:rsidR="000F4FF5">
        <w:t>F(1,37)=8.84,p&lt;.01</w:t>
      </w:r>
      <w:r w:rsidR="00243974">
        <w:rPr>
          <w:rFonts w:hint="eastAsia"/>
          <w:szCs w:val="18"/>
        </w:rPr>
        <w:t>）</w:t>
      </w:r>
      <w:r w:rsidR="00243974">
        <w:rPr>
          <w:rFonts w:hint="eastAsia"/>
          <w:szCs w:val="18"/>
        </w:rPr>
        <w:t>,</w:t>
      </w:r>
      <w:r w:rsidR="00243974">
        <w:rPr>
          <w:szCs w:val="18"/>
        </w:rPr>
        <w:t xml:space="preserve"> </w:t>
      </w:r>
      <w:r w:rsidR="00243974">
        <w:rPr>
          <w:rFonts w:hint="eastAsia"/>
          <w:szCs w:val="18"/>
        </w:rPr>
        <w:t>全体の平均速度（</w:t>
      </w:r>
      <w:r w:rsidR="000F4FF5">
        <w:t>F(1,37)=</w:t>
      </w:r>
      <w:r w:rsidR="000F4FF5" w:rsidRPr="000F4FF5">
        <w:t xml:space="preserve"> </w:t>
      </w:r>
      <w:r w:rsidR="000F4FF5">
        <w:t>19.40, p&lt;.01</w:t>
      </w:r>
      <w:r w:rsidR="00243974">
        <w:rPr>
          <w:rFonts w:hint="eastAsia"/>
          <w:szCs w:val="18"/>
        </w:rPr>
        <w:t>）の全ての項目について</w:t>
      </w:r>
      <w:r w:rsidR="00243974">
        <w:rPr>
          <w:rFonts w:hint="eastAsia"/>
          <w:szCs w:val="18"/>
        </w:rPr>
        <w:t>,</w:t>
      </w:r>
      <w:r w:rsidR="00243974">
        <w:rPr>
          <w:szCs w:val="18"/>
        </w:rPr>
        <w:t xml:space="preserve"> </w:t>
      </w:r>
      <w:r>
        <w:rPr>
          <w:rFonts w:hint="eastAsia"/>
          <w:szCs w:val="18"/>
        </w:rPr>
        <w:t>注意喚起の有無要因の主効果が認められた</w:t>
      </w:r>
      <w:r>
        <w:rPr>
          <w:rFonts w:hint="eastAsia"/>
          <w:szCs w:val="18"/>
        </w:rPr>
        <w:t>.</w:t>
      </w:r>
      <w:r>
        <w:rPr>
          <w:rFonts w:hint="eastAsia"/>
          <w:szCs w:val="18"/>
        </w:rPr>
        <w:t>しかし</w:t>
      </w:r>
      <w:r>
        <w:rPr>
          <w:rFonts w:hint="eastAsia"/>
          <w:szCs w:val="18"/>
        </w:rPr>
        <w:t>,</w:t>
      </w:r>
      <w:r>
        <w:rPr>
          <w:szCs w:val="18"/>
        </w:rPr>
        <w:t xml:space="preserve"> </w:t>
      </w:r>
      <w:r>
        <w:rPr>
          <w:rFonts w:hint="eastAsia"/>
          <w:szCs w:val="18"/>
        </w:rPr>
        <w:t>フレーミング要因の主効果</w:t>
      </w:r>
      <w:r>
        <w:rPr>
          <w:rFonts w:hint="eastAsia"/>
          <w:szCs w:val="18"/>
        </w:rPr>
        <w:t>,</w:t>
      </w:r>
      <w:r>
        <w:rPr>
          <w:szCs w:val="18"/>
        </w:rPr>
        <w:t xml:space="preserve"> </w:t>
      </w:r>
      <w:r>
        <w:rPr>
          <w:rFonts w:hint="eastAsia"/>
          <w:szCs w:val="18"/>
        </w:rPr>
        <w:t>および両者の交互作用は</w:t>
      </w:r>
      <w:r w:rsidR="00FC7DF4">
        <w:rPr>
          <w:rFonts w:hint="eastAsia"/>
          <w:szCs w:val="18"/>
        </w:rPr>
        <w:t>全ての項目で</w:t>
      </w:r>
      <w:r>
        <w:rPr>
          <w:rFonts w:hint="eastAsia"/>
          <w:szCs w:val="18"/>
        </w:rPr>
        <w:t>有意と認められなかった</w:t>
      </w:r>
      <w:r>
        <w:rPr>
          <w:rFonts w:hint="eastAsia"/>
          <w:szCs w:val="18"/>
        </w:rPr>
        <w:t>.</w:t>
      </w:r>
    </w:p>
    <w:p w14:paraId="16E3E6BA" w14:textId="11BC3020" w:rsidR="00A9379E" w:rsidRDefault="00A9379E" w:rsidP="001406FA">
      <w:pPr>
        <w:pStyle w:val="IPS-K"/>
        <w:ind w:firstLine="0"/>
        <w:rPr>
          <w:szCs w:val="18"/>
        </w:rPr>
      </w:pPr>
      <w:r>
        <w:rPr>
          <w:rFonts w:hint="eastAsia"/>
          <w:szCs w:val="18"/>
        </w:rPr>
        <w:t xml:space="preserve">　また</w:t>
      </w:r>
      <w:r>
        <w:rPr>
          <w:rFonts w:hint="eastAsia"/>
          <w:szCs w:val="18"/>
        </w:rPr>
        <w:t>,</w:t>
      </w:r>
      <w:r>
        <w:rPr>
          <w:szCs w:val="18"/>
        </w:rPr>
        <w:t xml:space="preserve"> </w:t>
      </w:r>
      <w:r w:rsidR="00BD739A">
        <w:rPr>
          <w:rFonts w:hint="eastAsia"/>
          <w:szCs w:val="18"/>
        </w:rPr>
        <w:t>フレーミングの効果をより詳細に調べるため</w:t>
      </w:r>
      <w:r w:rsidR="00BD739A">
        <w:rPr>
          <w:szCs w:val="18"/>
        </w:rPr>
        <w:t xml:space="preserve">, </w:t>
      </w:r>
      <w:r>
        <w:rPr>
          <w:rFonts w:hint="eastAsia"/>
          <w:szCs w:val="18"/>
        </w:rPr>
        <w:t>ニュートラル条件とポジティブ条件</w:t>
      </w:r>
      <w:r>
        <w:rPr>
          <w:rFonts w:hint="eastAsia"/>
          <w:szCs w:val="18"/>
        </w:rPr>
        <w:t>,</w:t>
      </w:r>
      <w:r>
        <w:rPr>
          <w:szCs w:val="18"/>
        </w:rPr>
        <w:t xml:space="preserve"> </w:t>
      </w:r>
      <w:r>
        <w:rPr>
          <w:rFonts w:hint="eastAsia"/>
          <w:szCs w:val="18"/>
        </w:rPr>
        <w:t>及びニュートラル条件とネガティブ条件をそれぞれ直接比較する</w:t>
      </w:r>
      <w:r w:rsidR="00BD739A">
        <w:rPr>
          <w:rFonts w:hint="eastAsia"/>
          <w:szCs w:val="18"/>
        </w:rPr>
        <w:t>注意喚起の有無要因</w:t>
      </w:r>
      <w:r w:rsidR="00BD739A">
        <w:rPr>
          <w:rFonts w:hint="eastAsia"/>
          <w:szCs w:val="18"/>
        </w:rPr>
        <w:t>,</w:t>
      </w:r>
      <w:r w:rsidR="00BD739A">
        <w:rPr>
          <w:szCs w:val="18"/>
        </w:rPr>
        <w:t xml:space="preserve"> </w:t>
      </w:r>
      <w:r w:rsidR="00BD739A">
        <w:rPr>
          <w:rFonts w:hint="eastAsia"/>
          <w:szCs w:val="18"/>
        </w:rPr>
        <w:t>利得接近傾向と損失回避傾向の被験者が制御適合を発</w:t>
      </w:r>
      <w:r w:rsidR="00BD739A">
        <w:rPr>
          <w:rFonts w:hint="eastAsia"/>
          <w:szCs w:val="18"/>
        </w:rPr>
        <w:t>動するかを確認するための個人特性要因</w:t>
      </w:r>
      <w:r w:rsidR="00BD739A">
        <w:rPr>
          <w:rFonts w:hint="eastAsia"/>
          <w:szCs w:val="18"/>
        </w:rPr>
        <w:t>,</w:t>
      </w:r>
      <w:r w:rsidR="00BD739A">
        <w:rPr>
          <w:szCs w:val="18"/>
        </w:rPr>
        <w:t xml:space="preserve"> </w:t>
      </w:r>
      <w:r w:rsidR="00BD739A">
        <w:rPr>
          <w:rFonts w:hint="eastAsia"/>
          <w:szCs w:val="18"/>
        </w:rPr>
        <w:t>以上の２要因による分散分析を行った</w:t>
      </w:r>
      <w:r w:rsidR="00BD739A">
        <w:rPr>
          <w:rFonts w:hint="eastAsia"/>
          <w:szCs w:val="18"/>
        </w:rPr>
        <w:t>.</w:t>
      </w:r>
      <w:r w:rsidR="00BD739A">
        <w:rPr>
          <w:szCs w:val="18"/>
        </w:rPr>
        <w:t xml:space="preserve"> </w:t>
      </w:r>
      <w:r w:rsidR="00BD739A">
        <w:rPr>
          <w:rFonts w:hint="eastAsia"/>
          <w:szCs w:val="18"/>
        </w:rPr>
        <w:t>これらの基本統計量を表</w:t>
      </w:r>
      <w:r w:rsidR="00BD739A">
        <w:rPr>
          <w:rFonts w:hint="eastAsia"/>
          <w:szCs w:val="18"/>
        </w:rPr>
        <w:t>[</w:t>
      </w:r>
      <w:r w:rsidR="00BD739A">
        <w:rPr>
          <w:szCs w:val="18"/>
        </w:rPr>
        <w:t>]</w:t>
      </w:r>
      <w:r w:rsidR="00FC7DF4">
        <w:rPr>
          <w:rFonts w:hint="eastAsia"/>
          <w:szCs w:val="18"/>
        </w:rPr>
        <w:t>,</w:t>
      </w:r>
      <w:r w:rsidR="00FC7DF4">
        <w:rPr>
          <w:szCs w:val="18"/>
        </w:rPr>
        <w:t xml:space="preserve"> </w:t>
      </w:r>
      <w:r w:rsidR="00FC7DF4">
        <w:rPr>
          <w:rFonts w:hint="eastAsia"/>
          <w:szCs w:val="18"/>
        </w:rPr>
        <w:t>分析結果を表</w:t>
      </w:r>
      <w:r w:rsidR="00FC7DF4">
        <w:rPr>
          <w:rFonts w:hint="eastAsia"/>
          <w:szCs w:val="18"/>
        </w:rPr>
        <w:t>[</w:t>
      </w:r>
      <w:r w:rsidR="00FC7DF4">
        <w:rPr>
          <w:szCs w:val="18"/>
        </w:rPr>
        <w:t>]</w:t>
      </w:r>
      <w:r w:rsidR="00BD739A">
        <w:rPr>
          <w:rFonts w:hint="eastAsia"/>
          <w:szCs w:val="18"/>
        </w:rPr>
        <w:t>に示す</w:t>
      </w:r>
      <w:r w:rsidR="00BD739A">
        <w:rPr>
          <w:rFonts w:hint="eastAsia"/>
          <w:szCs w:val="18"/>
        </w:rPr>
        <w:t>.</w:t>
      </w:r>
    </w:p>
    <w:p w14:paraId="7B8F0341" w14:textId="1D77D7E9" w:rsidR="003E5993" w:rsidRDefault="003E5993" w:rsidP="001406FA">
      <w:pPr>
        <w:pStyle w:val="IPS-K"/>
        <w:ind w:firstLine="0"/>
        <w:rPr>
          <w:szCs w:val="18"/>
        </w:rPr>
      </w:pPr>
      <w:r>
        <w:rPr>
          <w:rFonts w:hint="eastAsia"/>
          <w:szCs w:val="18"/>
        </w:rPr>
        <w:t>/</w:t>
      </w:r>
      <w:r>
        <w:rPr>
          <w:szCs w:val="18"/>
        </w:rPr>
        <w:t>/</w:t>
      </w:r>
      <w:r>
        <w:rPr>
          <w:rFonts w:hint="eastAsia"/>
          <w:szCs w:val="18"/>
        </w:rPr>
        <w:t>一文が長すぎるが</w:t>
      </w:r>
      <w:r>
        <w:rPr>
          <w:rFonts w:hint="eastAsia"/>
          <w:szCs w:val="18"/>
        </w:rPr>
        <w:t>,</w:t>
      </w:r>
      <w:r>
        <w:rPr>
          <w:szCs w:val="18"/>
        </w:rPr>
        <w:t xml:space="preserve"> </w:t>
      </w:r>
      <w:r>
        <w:rPr>
          <w:rFonts w:hint="eastAsia"/>
          <w:szCs w:val="18"/>
        </w:rPr>
        <w:t>良い切り方が思い浮かばない</w:t>
      </w:r>
      <w:r>
        <w:rPr>
          <w:rFonts w:hint="eastAsia"/>
          <w:szCs w:val="18"/>
        </w:rPr>
        <w:t>.</w:t>
      </w:r>
    </w:p>
    <w:p w14:paraId="77630CC4" w14:textId="77777777" w:rsidR="009D3BD2" w:rsidRDefault="009D3BD2" w:rsidP="00185346">
      <w:pPr>
        <w:pStyle w:val="IPS-K"/>
        <w:ind w:firstLineChars="100"/>
        <w:rPr>
          <w:szCs w:val="18"/>
        </w:rPr>
      </w:pPr>
      <w:r>
        <w:rPr>
          <w:rFonts w:hint="eastAsia"/>
          <w:szCs w:val="18"/>
        </w:rPr>
        <w:t>/</w:t>
      </w:r>
      <w:r>
        <w:rPr>
          <w:szCs w:val="18"/>
        </w:rPr>
        <w:t xml:space="preserve">/ </w:t>
      </w:r>
      <w:r>
        <w:rPr>
          <w:rFonts w:hint="eastAsia"/>
          <w:szCs w:val="18"/>
        </w:rPr>
        <w:t>後で表を挿入</w:t>
      </w:r>
    </w:p>
    <w:p w14:paraId="45F21330" w14:textId="171F9E9F" w:rsidR="00185346" w:rsidRDefault="00BD739A" w:rsidP="00185346">
      <w:pPr>
        <w:pStyle w:val="IPS-K"/>
        <w:ind w:firstLineChars="100"/>
        <w:rPr>
          <w:szCs w:val="18"/>
        </w:rPr>
      </w:pPr>
      <w:r>
        <w:rPr>
          <w:rFonts w:hint="eastAsia"/>
          <w:szCs w:val="18"/>
        </w:rPr>
        <w:t>その結果</w:t>
      </w:r>
      <w:r>
        <w:rPr>
          <w:rFonts w:hint="eastAsia"/>
          <w:szCs w:val="18"/>
        </w:rPr>
        <w:t>,</w:t>
      </w:r>
      <w:r>
        <w:rPr>
          <w:szCs w:val="18"/>
        </w:rPr>
        <w:t xml:space="preserve"> </w:t>
      </w:r>
      <w:r w:rsidR="00185346">
        <w:rPr>
          <w:rFonts w:hint="eastAsia"/>
          <w:szCs w:val="18"/>
        </w:rPr>
        <w:t>ニュートラル条件とネガティブ条件の間で</w:t>
      </w:r>
      <w:r w:rsidR="00185346">
        <w:rPr>
          <w:rFonts w:hint="eastAsia"/>
          <w:szCs w:val="18"/>
        </w:rPr>
        <w:t>,</w:t>
      </w:r>
      <w:r w:rsidR="00185346">
        <w:rPr>
          <w:szCs w:val="18"/>
        </w:rPr>
        <w:t xml:space="preserve"> </w:t>
      </w:r>
      <w:r w:rsidR="00185346">
        <w:rPr>
          <w:rFonts w:hint="eastAsia"/>
          <w:szCs w:val="18"/>
        </w:rPr>
        <w:t>発進時のアクセル値の平均（</w:t>
      </w:r>
      <w:r w:rsidR="009D3BD2">
        <w:t>F(1,17)=7.53,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最初の交差点までの最高速度（</w:t>
      </w:r>
      <w:r w:rsidR="009D3BD2">
        <w:t>F(1,17)=7.33, p&lt;.0</w:t>
      </w:r>
      <w:r w:rsidR="009D3BD2">
        <w:rPr>
          <w:rFonts w:hint="eastAsia"/>
        </w:rPr>
        <w:t>5</w:t>
      </w:r>
      <w:r w:rsidR="00185346">
        <w:rPr>
          <w:rFonts w:hint="eastAsia"/>
          <w:szCs w:val="18"/>
        </w:rPr>
        <w:t>）</w:t>
      </w:r>
      <w:r w:rsidR="00185346">
        <w:rPr>
          <w:rFonts w:hint="eastAsia"/>
          <w:szCs w:val="18"/>
        </w:rPr>
        <w:t>,</w:t>
      </w:r>
      <w:r w:rsidR="00185346">
        <w:rPr>
          <w:szCs w:val="18"/>
        </w:rPr>
        <w:t xml:space="preserve"> </w:t>
      </w:r>
      <w:r w:rsidR="00185346">
        <w:rPr>
          <w:rFonts w:hint="eastAsia"/>
          <w:szCs w:val="18"/>
        </w:rPr>
        <w:t>全体の平均速度（</w:t>
      </w:r>
      <w:r w:rsidR="009D3BD2">
        <w:t>F(1,17)=13.16, p&lt;.01</w:t>
      </w:r>
      <w:r w:rsidR="00185346">
        <w:rPr>
          <w:rFonts w:hint="eastAsia"/>
          <w:szCs w:val="18"/>
        </w:rPr>
        <w:t>）の全ての項目について</w:t>
      </w:r>
      <w:r w:rsidR="00185346">
        <w:rPr>
          <w:rFonts w:hint="eastAsia"/>
          <w:szCs w:val="18"/>
        </w:rPr>
        <w:t>,</w:t>
      </w:r>
      <w:r w:rsidR="00185346">
        <w:rPr>
          <w:szCs w:val="18"/>
        </w:rPr>
        <w:t xml:space="preserve"> </w:t>
      </w:r>
      <w:r w:rsidR="00185346">
        <w:rPr>
          <w:rFonts w:hint="eastAsia"/>
          <w:szCs w:val="18"/>
        </w:rPr>
        <w:t>注意喚起の有無要因の主効果が認められた</w:t>
      </w:r>
      <w:r w:rsidR="00185346">
        <w:rPr>
          <w:rFonts w:hint="eastAsia"/>
          <w:szCs w:val="18"/>
        </w:rPr>
        <w:t>.</w:t>
      </w:r>
      <w:r w:rsidR="00185346">
        <w:rPr>
          <w:rFonts w:hint="eastAsia"/>
          <w:szCs w:val="18"/>
        </w:rPr>
        <w:t>また</w:t>
      </w:r>
      <w:r w:rsidR="00185346">
        <w:rPr>
          <w:rFonts w:hint="eastAsia"/>
          <w:szCs w:val="18"/>
        </w:rPr>
        <w:t>,</w:t>
      </w:r>
      <w:r w:rsidR="00185346">
        <w:rPr>
          <w:szCs w:val="18"/>
        </w:rPr>
        <w:t xml:space="preserve"> </w:t>
      </w:r>
      <w:r w:rsidR="008D2CFF">
        <w:rPr>
          <w:rFonts w:hint="eastAsia"/>
          <w:szCs w:val="18"/>
        </w:rPr>
        <w:t>ニュートラル条件とポジティブ条件の間で</w:t>
      </w:r>
      <w:r w:rsidR="008D2CFF">
        <w:rPr>
          <w:rFonts w:hint="eastAsia"/>
          <w:szCs w:val="18"/>
        </w:rPr>
        <w:t>,</w:t>
      </w:r>
      <w:r w:rsidR="008D2CFF">
        <w:rPr>
          <w:szCs w:val="18"/>
        </w:rPr>
        <w:t xml:space="preserve"> </w:t>
      </w:r>
      <w:r w:rsidR="008D2CFF">
        <w:rPr>
          <w:rFonts w:hint="eastAsia"/>
          <w:szCs w:val="18"/>
        </w:rPr>
        <w:t>全体の平均速度（</w:t>
      </w:r>
      <w:r w:rsidR="009D3BD2">
        <w:t>F(1,17)=</w:t>
      </w:r>
      <w:r w:rsidR="00C76ADC">
        <w:t>7</w:t>
      </w:r>
      <w:r w:rsidR="009D3BD2">
        <w:t>.</w:t>
      </w:r>
      <w:r w:rsidR="00C76ADC">
        <w:t>25</w:t>
      </w:r>
      <w:r w:rsidR="009D3BD2">
        <w:t>, p&lt;.0</w:t>
      </w:r>
      <w:r w:rsidR="00C76ADC">
        <w:t>5</w:t>
      </w:r>
      <w:r w:rsidR="008D2CFF">
        <w:rPr>
          <w:rFonts w:hint="eastAsia"/>
          <w:szCs w:val="18"/>
        </w:rPr>
        <w:t>）について注意喚起の有無要因の主効果が認められた</w:t>
      </w:r>
      <w:r w:rsidR="008D2CFF">
        <w:rPr>
          <w:rFonts w:hint="eastAsia"/>
          <w:szCs w:val="18"/>
        </w:rPr>
        <w:t xml:space="preserve">. </w:t>
      </w:r>
      <w:r w:rsidR="008D2CFF">
        <w:rPr>
          <w:rFonts w:hint="eastAsia"/>
          <w:szCs w:val="18"/>
        </w:rPr>
        <w:t>しかし</w:t>
      </w:r>
      <w:r w:rsidR="008D2CFF">
        <w:rPr>
          <w:rFonts w:hint="eastAsia"/>
          <w:szCs w:val="18"/>
        </w:rPr>
        <w:t>,</w:t>
      </w:r>
      <w:r w:rsidR="008D2CFF">
        <w:rPr>
          <w:szCs w:val="18"/>
        </w:rPr>
        <w:t xml:space="preserve"> </w:t>
      </w:r>
      <w:r w:rsidR="008D2CFF">
        <w:rPr>
          <w:rFonts w:hint="eastAsia"/>
          <w:szCs w:val="18"/>
        </w:rPr>
        <w:t>その他の項目については主効果</w:t>
      </w:r>
      <w:r w:rsidR="008D2CFF">
        <w:rPr>
          <w:rFonts w:hint="eastAsia"/>
          <w:szCs w:val="18"/>
        </w:rPr>
        <w:t>,</w:t>
      </w:r>
      <w:r w:rsidR="008D2CFF">
        <w:rPr>
          <w:szCs w:val="18"/>
        </w:rPr>
        <w:t xml:space="preserve"> </w:t>
      </w:r>
      <w:r w:rsidR="008D2CFF">
        <w:rPr>
          <w:rFonts w:hint="eastAsia"/>
          <w:szCs w:val="18"/>
        </w:rPr>
        <w:t>交互作用ともに有意な差は確認できなかった</w:t>
      </w:r>
      <w:r w:rsidR="008D2CFF">
        <w:rPr>
          <w:rFonts w:hint="eastAsia"/>
          <w:szCs w:val="18"/>
        </w:rPr>
        <w:t>.</w:t>
      </w:r>
    </w:p>
    <w:p w14:paraId="61BBC741" w14:textId="4D76ACEB" w:rsidR="001406FA" w:rsidRPr="00B650DD" w:rsidRDefault="001406FA" w:rsidP="001406FA">
      <w:pPr>
        <w:pStyle w:val="IPS-K"/>
        <w:ind w:firstLine="0"/>
        <w:rPr>
          <w:sz w:val="21"/>
          <w:szCs w:val="21"/>
        </w:rPr>
      </w:pPr>
      <w:r>
        <w:rPr>
          <w:sz w:val="21"/>
          <w:szCs w:val="21"/>
        </w:rPr>
        <w:t>5</w:t>
      </w:r>
      <w:r w:rsidR="00747BD4">
        <w:rPr>
          <w:sz w:val="21"/>
          <w:szCs w:val="21"/>
        </w:rPr>
        <w:t>.2</w:t>
      </w:r>
      <w:r w:rsidRPr="00B650DD">
        <w:rPr>
          <w:sz w:val="21"/>
          <w:szCs w:val="21"/>
        </w:rPr>
        <w:t xml:space="preserve">.3. </w:t>
      </w:r>
      <w:r w:rsidRPr="00B650DD">
        <w:rPr>
          <w:rFonts w:hint="eastAsia"/>
          <w:sz w:val="21"/>
          <w:szCs w:val="21"/>
        </w:rPr>
        <w:t>主観</w:t>
      </w:r>
      <w:r w:rsidR="009705AE">
        <w:rPr>
          <w:rFonts w:hint="eastAsia"/>
          <w:sz w:val="21"/>
          <w:szCs w:val="21"/>
        </w:rPr>
        <w:t>調査</w:t>
      </w:r>
    </w:p>
    <w:p w14:paraId="06104B1E" w14:textId="78B2C002" w:rsidR="00647423" w:rsidRDefault="001406FA" w:rsidP="001406FA">
      <w:pPr>
        <w:pStyle w:val="IPS-K"/>
        <w:ind w:firstLine="0"/>
        <w:rPr>
          <w:szCs w:val="18"/>
        </w:rPr>
      </w:pPr>
      <w:r>
        <w:rPr>
          <w:rFonts w:hint="eastAsia"/>
          <w:szCs w:val="18"/>
        </w:rPr>
        <w:t xml:space="preserve">　運転に対する意識の変化を評価するために</w:t>
      </w:r>
      <w:r>
        <w:rPr>
          <w:rFonts w:hint="eastAsia"/>
          <w:szCs w:val="18"/>
        </w:rPr>
        <w:t>,</w:t>
      </w:r>
      <w:r>
        <w:rPr>
          <w:szCs w:val="18"/>
        </w:rPr>
        <w:t xml:space="preserve"> </w:t>
      </w:r>
      <w:r>
        <w:rPr>
          <w:rFonts w:hint="eastAsia"/>
          <w:szCs w:val="18"/>
        </w:rPr>
        <w:t>アンケートを用いて数値化を行った</w:t>
      </w:r>
      <w:r>
        <w:rPr>
          <w:rFonts w:hint="eastAsia"/>
          <w:szCs w:val="18"/>
        </w:rPr>
        <w:t>.</w:t>
      </w:r>
      <w:r>
        <w:rPr>
          <w:szCs w:val="18"/>
        </w:rPr>
        <w:t xml:space="preserve"> </w:t>
      </w:r>
      <w:r w:rsidR="00647423">
        <w:rPr>
          <w:rFonts w:hint="eastAsia"/>
          <w:szCs w:val="18"/>
        </w:rPr>
        <w:t>各項目の基本統計量を表</w:t>
      </w:r>
      <w:r w:rsidR="00647423">
        <w:rPr>
          <w:rFonts w:hint="eastAsia"/>
          <w:szCs w:val="18"/>
        </w:rPr>
        <w:t>[</w:t>
      </w:r>
      <w:r w:rsidR="00647423">
        <w:rPr>
          <w:szCs w:val="18"/>
        </w:rPr>
        <w:t>]</w:t>
      </w:r>
      <w:r w:rsidR="00647423">
        <w:rPr>
          <w:rFonts w:hint="eastAsia"/>
          <w:szCs w:val="18"/>
        </w:rPr>
        <w:t>に示す</w:t>
      </w:r>
      <w:r w:rsidR="00647423">
        <w:rPr>
          <w:rFonts w:hint="eastAsia"/>
          <w:szCs w:val="18"/>
        </w:rPr>
        <w:t>.</w:t>
      </w:r>
      <w:r w:rsidR="00647423">
        <w:rPr>
          <w:szCs w:val="18"/>
        </w:rPr>
        <w:t xml:space="preserve"> </w:t>
      </w:r>
    </w:p>
    <w:tbl>
      <w:tblPr>
        <w:tblpPr w:leftFromText="142" w:rightFromText="142" w:vertAnchor="text" w:horzAnchor="page" w:tblpX="6166" w:tblpY="2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1701"/>
        <w:gridCol w:w="1276"/>
      </w:tblGrid>
      <w:tr w:rsidR="00C76ADC" w:rsidRPr="00A028F7" w14:paraId="4ABF3C75" w14:textId="77777777" w:rsidTr="00C76ADC">
        <w:tc>
          <w:tcPr>
            <w:tcW w:w="1843" w:type="dxa"/>
            <w:shd w:val="clear" w:color="auto" w:fill="auto"/>
          </w:tcPr>
          <w:p w14:paraId="368FE9C7" w14:textId="77777777" w:rsidR="00C76ADC" w:rsidRPr="008D2CFF" w:rsidRDefault="00C76ADC" w:rsidP="00C76ADC">
            <w:pPr>
              <w:pStyle w:val="IPS-K"/>
              <w:ind w:firstLine="0"/>
              <w:rPr>
                <w:szCs w:val="18"/>
              </w:rPr>
            </w:pPr>
          </w:p>
        </w:tc>
        <w:tc>
          <w:tcPr>
            <w:tcW w:w="1701" w:type="dxa"/>
            <w:shd w:val="clear" w:color="auto" w:fill="auto"/>
          </w:tcPr>
          <w:p w14:paraId="4A083CD3" w14:textId="77777777" w:rsidR="00C76ADC" w:rsidRPr="00A028F7" w:rsidRDefault="00C76ADC" w:rsidP="00C76ADC">
            <w:pPr>
              <w:pStyle w:val="IPS-K"/>
              <w:ind w:firstLine="0"/>
              <w:rPr>
                <w:szCs w:val="18"/>
              </w:rPr>
            </w:pPr>
            <w:r w:rsidRPr="00A028F7">
              <w:rPr>
                <w:rFonts w:hint="eastAsia"/>
                <w:szCs w:val="18"/>
              </w:rPr>
              <w:t>ポジ</w:t>
            </w:r>
          </w:p>
          <w:p w14:paraId="39125A12"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c>
          <w:tcPr>
            <w:tcW w:w="1276" w:type="dxa"/>
            <w:shd w:val="clear" w:color="auto" w:fill="auto"/>
          </w:tcPr>
          <w:p w14:paraId="10164234" w14:textId="77777777" w:rsidR="00C76ADC" w:rsidRPr="00A028F7" w:rsidRDefault="00C76ADC" w:rsidP="00C76ADC">
            <w:pPr>
              <w:pStyle w:val="IPS-K"/>
              <w:ind w:firstLine="0"/>
              <w:rPr>
                <w:szCs w:val="18"/>
              </w:rPr>
            </w:pPr>
            <w:r w:rsidRPr="00A028F7">
              <w:rPr>
                <w:rFonts w:hint="eastAsia"/>
                <w:szCs w:val="18"/>
              </w:rPr>
              <w:t>ネガ</w:t>
            </w:r>
          </w:p>
          <w:p w14:paraId="40F67A51" w14:textId="77777777" w:rsidR="00C76ADC" w:rsidRPr="00A028F7" w:rsidRDefault="00C76ADC" w:rsidP="00C76ADC">
            <w:pPr>
              <w:pStyle w:val="IPS-K"/>
              <w:ind w:firstLine="0"/>
              <w:rPr>
                <w:szCs w:val="18"/>
              </w:rPr>
            </w:pPr>
            <w:r w:rsidRPr="00A028F7">
              <w:rPr>
                <w:rFonts w:hint="eastAsia"/>
                <w:szCs w:val="18"/>
              </w:rPr>
              <w:t>M</w:t>
            </w:r>
            <w:r w:rsidRPr="00A028F7">
              <w:rPr>
                <w:szCs w:val="18"/>
              </w:rPr>
              <w:t>(SD)</w:t>
            </w:r>
          </w:p>
        </w:tc>
      </w:tr>
      <w:tr w:rsidR="00C76ADC" w:rsidRPr="00A028F7" w14:paraId="0A353799" w14:textId="77777777" w:rsidTr="00C76ADC">
        <w:tc>
          <w:tcPr>
            <w:tcW w:w="1843" w:type="dxa"/>
            <w:shd w:val="clear" w:color="auto" w:fill="auto"/>
          </w:tcPr>
          <w:p w14:paraId="257F35D6" w14:textId="77777777" w:rsidR="00C76ADC" w:rsidRPr="00A028F7" w:rsidRDefault="00C76ADC" w:rsidP="00C76ADC">
            <w:pPr>
              <w:pStyle w:val="IPS-K"/>
              <w:ind w:firstLine="0"/>
              <w:rPr>
                <w:szCs w:val="18"/>
              </w:rPr>
            </w:pPr>
            <w:r w:rsidRPr="00A028F7">
              <w:rPr>
                <w:rFonts w:hint="eastAsia"/>
                <w:szCs w:val="18"/>
              </w:rPr>
              <w:t>安全意識</w:t>
            </w:r>
          </w:p>
        </w:tc>
        <w:tc>
          <w:tcPr>
            <w:tcW w:w="1701" w:type="dxa"/>
            <w:shd w:val="clear" w:color="auto" w:fill="auto"/>
          </w:tcPr>
          <w:p w14:paraId="1C412AB6" w14:textId="77777777" w:rsidR="00C76ADC" w:rsidRPr="00A028F7" w:rsidRDefault="00C76ADC" w:rsidP="00C76ADC">
            <w:pPr>
              <w:pStyle w:val="IPS-K"/>
              <w:ind w:firstLine="0"/>
              <w:rPr>
                <w:szCs w:val="18"/>
              </w:rPr>
            </w:pPr>
            <w:r w:rsidRPr="00A028F7">
              <w:rPr>
                <w:rFonts w:hint="eastAsia"/>
                <w:szCs w:val="18"/>
              </w:rPr>
              <w:t>6</w:t>
            </w:r>
            <w:r w:rsidRPr="00A028F7">
              <w:rPr>
                <w:szCs w:val="18"/>
              </w:rPr>
              <w:t>.26(2.49)</w:t>
            </w:r>
          </w:p>
        </w:tc>
        <w:tc>
          <w:tcPr>
            <w:tcW w:w="1276" w:type="dxa"/>
            <w:shd w:val="clear" w:color="auto" w:fill="auto"/>
          </w:tcPr>
          <w:p w14:paraId="0B10450A" w14:textId="77777777" w:rsidR="00C76ADC" w:rsidRPr="00A028F7" w:rsidRDefault="00C76ADC" w:rsidP="00C76ADC">
            <w:pPr>
              <w:pStyle w:val="IPS-K"/>
              <w:ind w:firstLine="0"/>
              <w:rPr>
                <w:szCs w:val="18"/>
              </w:rPr>
            </w:pPr>
            <w:r w:rsidRPr="00A028F7">
              <w:rPr>
                <w:rFonts w:hint="eastAsia"/>
                <w:szCs w:val="18"/>
              </w:rPr>
              <w:t>6</w:t>
            </w:r>
            <w:r w:rsidRPr="00A028F7">
              <w:rPr>
                <w:szCs w:val="18"/>
              </w:rPr>
              <w:t>.20(2.73)</w:t>
            </w:r>
          </w:p>
        </w:tc>
      </w:tr>
      <w:tr w:rsidR="00C76ADC" w:rsidRPr="00A028F7" w14:paraId="42CBAEEF" w14:textId="77777777" w:rsidTr="00C76ADC">
        <w:tc>
          <w:tcPr>
            <w:tcW w:w="1843" w:type="dxa"/>
            <w:shd w:val="clear" w:color="auto" w:fill="auto"/>
          </w:tcPr>
          <w:p w14:paraId="36A2AD71" w14:textId="77777777" w:rsidR="00C76ADC" w:rsidRPr="00A028F7" w:rsidRDefault="00C76ADC" w:rsidP="00C76ADC">
            <w:pPr>
              <w:pStyle w:val="IPS-K"/>
              <w:ind w:firstLine="0"/>
              <w:rPr>
                <w:szCs w:val="18"/>
              </w:rPr>
            </w:pPr>
            <w:r w:rsidRPr="00A028F7">
              <w:rPr>
                <w:rFonts w:hint="eastAsia"/>
                <w:szCs w:val="18"/>
              </w:rPr>
              <w:t>自車の速度への意識</w:t>
            </w:r>
          </w:p>
        </w:tc>
        <w:tc>
          <w:tcPr>
            <w:tcW w:w="1701" w:type="dxa"/>
            <w:shd w:val="clear" w:color="auto" w:fill="auto"/>
          </w:tcPr>
          <w:p w14:paraId="19E49F1F" w14:textId="77777777" w:rsidR="00C76ADC" w:rsidRPr="00A028F7" w:rsidRDefault="00C76ADC" w:rsidP="00C76ADC">
            <w:pPr>
              <w:pStyle w:val="IPS-K"/>
              <w:ind w:firstLine="0"/>
              <w:rPr>
                <w:szCs w:val="18"/>
              </w:rPr>
            </w:pPr>
            <w:r w:rsidRPr="00A028F7">
              <w:rPr>
                <w:rFonts w:hint="eastAsia"/>
                <w:szCs w:val="18"/>
              </w:rPr>
              <w:t>6</w:t>
            </w:r>
            <w:r w:rsidRPr="00A028F7">
              <w:rPr>
                <w:szCs w:val="18"/>
              </w:rPr>
              <w:t>.32(2.77)</w:t>
            </w:r>
          </w:p>
        </w:tc>
        <w:tc>
          <w:tcPr>
            <w:tcW w:w="1276" w:type="dxa"/>
            <w:shd w:val="clear" w:color="auto" w:fill="auto"/>
          </w:tcPr>
          <w:p w14:paraId="72B91E48" w14:textId="77777777" w:rsidR="00C76ADC" w:rsidRPr="00A028F7" w:rsidRDefault="00C76ADC" w:rsidP="00C76ADC">
            <w:pPr>
              <w:pStyle w:val="IPS-K"/>
              <w:ind w:firstLine="0"/>
              <w:rPr>
                <w:szCs w:val="18"/>
              </w:rPr>
            </w:pPr>
            <w:r w:rsidRPr="00A028F7">
              <w:rPr>
                <w:rFonts w:hint="eastAsia"/>
                <w:szCs w:val="18"/>
              </w:rPr>
              <w:t>5</w:t>
            </w:r>
            <w:r w:rsidRPr="00A028F7">
              <w:rPr>
                <w:szCs w:val="18"/>
              </w:rPr>
              <w:t>.55(2.76)</w:t>
            </w:r>
          </w:p>
        </w:tc>
      </w:tr>
      <w:tr w:rsidR="00C76ADC" w:rsidRPr="00A028F7" w14:paraId="782451CB" w14:textId="77777777" w:rsidTr="00C76ADC">
        <w:tc>
          <w:tcPr>
            <w:tcW w:w="1843" w:type="dxa"/>
            <w:shd w:val="clear" w:color="auto" w:fill="auto"/>
          </w:tcPr>
          <w:p w14:paraId="1B02ED8E" w14:textId="6C9DF5D2" w:rsidR="00C76ADC" w:rsidRPr="00A028F7" w:rsidRDefault="00C76ADC" w:rsidP="00C76ADC">
            <w:pPr>
              <w:pStyle w:val="IPS-K"/>
              <w:ind w:firstLine="0"/>
              <w:rPr>
                <w:szCs w:val="18"/>
              </w:rPr>
            </w:pPr>
            <w:r w:rsidRPr="00A028F7">
              <w:rPr>
                <w:rFonts w:hint="eastAsia"/>
                <w:szCs w:val="18"/>
              </w:rPr>
              <w:t>法定速度</w:t>
            </w:r>
            <w:r w:rsidR="00072A30">
              <w:rPr>
                <w:rFonts w:hint="eastAsia"/>
                <w:szCs w:val="18"/>
              </w:rPr>
              <w:t>への意識</w:t>
            </w:r>
          </w:p>
        </w:tc>
        <w:tc>
          <w:tcPr>
            <w:tcW w:w="1701" w:type="dxa"/>
            <w:shd w:val="clear" w:color="auto" w:fill="auto"/>
          </w:tcPr>
          <w:p w14:paraId="5A60152F" w14:textId="77777777" w:rsidR="00C76ADC" w:rsidRPr="00A028F7" w:rsidRDefault="00C76ADC" w:rsidP="00C76ADC">
            <w:pPr>
              <w:pStyle w:val="IPS-K"/>
              <w:ind w:firstLine="0"/>
              <w:rPr>
                <w:szCs w:val="18"/>
              </w:rPr>
            </w:pPr>
            <w:r w:rsidRPr="00A028F7">
              <w:rPr>
                <w:rFonts w:hint="eastAsia"/>
                <w:szCs w:val="18"/>
              </w:rPr>
              <w:t>6</w:t>
            </w:r>
            <w:r w:rsidRPr="00A028F7">
              <w:rPr>
                <w:szCs w:val="18"/>
              </w:rPr>
              <w:t>.47(2.61)</w:t>
            </w:r>
          </w:p>
        </w:tc>
        <w:tc>
          <w:tcPr>
            <w:tcW w:w="1276" w:type="dxa"/>
            <w:shd w:val="clear" w:color="auto" w:fill="auto"/>
          </w:tcPr>
          <w:p w14:paraId="3319998C" w14:textId="77777777" w:rsidR="00C76ADC" w:rsidRPr="00A028F7" w:rsidRDefault="00C76ADC" w:rsidP="00C76ADC">
            <w:pPr>
              <w:pStyle w:val="IPS-K"/>
              <w:ind w:firstLine="0"/>
              <w:rPr>
                <w:szCs w:val="18"/>
              </w:rPr>
            </w:pPr>
            <w:r w:rsidRPr="00A028F7">
              <w:rPr>
                <w:rFonts w:hint="eastAsia"/>
                <w:szCs w:val="18"/>
              </w:rPr>
              <w:t>6</w:t>
            </w:r>
            <w:r w:rsidRPr="00A028F7">
              <w:rPr>
                <w:szCs w:val="18"/>
              </w:rPr>
              <w:t>.05(2.74)</w:t>
            </w:r>
          </w:p>
        </w:tc>
      </w:tr>
    </w:tbl>
    <w:p w14:paraId="279B0556" w14:textId="41849FCF" w:rsidR="001406FA" w:rsidRDefault="001406FA" w:rsidP="00647423">
      <w:pPr>
        <w:pStyle w:val="IPS-K"/>
        <w:ind w:firstLineChars="100"/>
        <w:rPr>
          <w:szCs w:val="18"/>
        </w:rPr>
      </w:pPr>
      <w:r>
        <w:rPr>
          <w:rFonts w:hint="eastAsia"/>
          <w:szCs w:val="18"/>
        </w:rPr>
        <w:t>各項目についてフレーミングを要因とする</w:t>
      </w:r>
      <w:r>
        <w:rPr>
          <w:rFonts w:hint="eastAsia"/>
          <w:szCs w:val="18"/>
        </w:rPr>
        <w:t>t</w:t>
      </w:r>
      <w:r>
        <w:rPr>
          <w:rFonts w:hint="eastAsia"/>
          <w:szCs w:val="18"/>
        </w:rPr>
        <w:t>検定を行った</w:t>
      </w:r>
      <w:r>
        <w:rPr>
          <w:rFonts w:hint="eastAsia"/>
          <w:szCs w:val="18"/>
        </w:rPr>
        <w:t>.</w:t>
      </w:r>
      <w:r w:rsidR="00647423">
        <w:rPr>
          <w:rFonts w:hint="eastAsia"/>
          <w:szCs w:val="18"/>
        </w:rPr>
        <w:t xml:space="preserve"> </w:t>
      </w:r>
      <w:r w:rsidR="00647423">
        <w:rPr>
          <w:rFonts w:hint="eastAsia"/>
          <w:szCs w:val="18"/>
        </w:rPr>
        <w:t>安全への意識（</w:t>
      </w:r>
      <w:r w:rsidR="00647423">
        <w:rPr>
          <w:rFonts w:hint="eastAsia"/>
          <w:szCs w:val="18"/>
        </w:rPr>
        <w:t>t</w:t>
      </w:r>
      <w:r w:rsidR="00647423">
        <w:rPr>
          <w:szCs w:val="18"/>
        </w:rPr>
        <w:t>(36.95) = 0.08,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自車の速度への意識（</w:t>
      </w:r>
      <w:r w:rsidR="00647423">
        <w:rPr>
          <w:rFonts w:hint="eastAsia"/>
          <w:szCs w:val="18"/>
        </w:rPr>
        <w:t>t</w:t>
      </w:r>
      <w:r w:rsidR="00647423">
        <w:rPr>
          <w:szCs w:val="18"/>
        </w:rPr>
        <w:t>(36.87) = 0.86, p&gt;.10</w:t>
      </w:r>
      <w:r w:rsidR="00647423">
        <w:rPr>
          <w:rFonts w:hint="eastAsia"/>
          <w:szCs w:val="18"/>
        </w:rPr>
        <w:t>）</w:t>
      </w:r>
      <w:r w:rsidR="00647423">
        <w:rPr>
          <w:rFonts w:hint="eastAsia"/>
          <w:szCs w:val="18"/>
        </w:rPr>
        <w:t>,</w:t>
      </w:r>
      <w:r w:rsidR="00647423">
        <w:rPr>
          <w:szCs w:val="18"/>
        </w:rPr>
        <w:t xml:space="preserve"> </w:t>
      </w:r>
      <w:r w:rsidR="00647423">
        <w:rPr>
          <w:rFonts w:hint="eastAsia"/>
          <w:szCs w:val="18"/>
        </w:rPr>
        <w:t>法定速度への意識（</w:t>
      </w:r>
      <w:r w:rsidR="009705AE">
        <w:rPr>
          <w:rFonts w:hint="eastAsia"/>
          <w:szCs w:val="18"/>
        </w:rPr>
        <w:t>t</w:t>
      </w:r>
      <w:r w:rsidR="009705AE">
        <w:rPr>
          <w:szCs w:val="18"/>
        </w:rPr>
        <w:t>(37) = 0.49, p&gt;.10</w:t>
      </w:r>
      <w:r w:rsidR="00647423">
        <w:rPr>
          <w:rFonts w:hint="eastAsia"/>
          <w:szCs w:val="18"/>
        </w:rPr>
        <w:t>）</w:t>
      </w:r>
      <w:r w:rsidR="009705AE">
        <w:rPr>
          <w:rFonts w:hint="eastAsia"/>
          <w:szCs w:val="18"/>
        </w:rPr>
        <w:t>の</w:t>
      </w:r>
      <w:r>
        <w:rPr>
          <w:rFonts w:hint="eastAsia"/>
          <w:szCs w:val="18"/>
        </w:rPr>
        <w:t>全ての項目について</w:t>
      </w:r>
      <w:r>
        <w:rPr>
          <w:rFonts w:hint="eastAsia"/>
          <w:szCs w:val="18"/>
        </w:rPr>
        <w:t>,</w:t>
      </w:r>
      <w:r>
        <w:rPr>
          <w:szCs w:val="18"/>
        </w:rPr>
        <w:t xml:space="preserve"> </w:t>
      </w:r>
      <w:r>
        <w:rPr>
          <w:rFonts w:hint="eastAsia"/>
          <w:szCs w:val="18"/>
        </w:rPr>
        <w:t>有意</w:t>
      </w:r>
      <w:r w:rsidR="009705AE">
        <w:rPr>
          <w:rFonts w:hint="eastAsia"/>
          <w:szCs w:val="18"/>
        </w:rPr>
        <w:t>な</w:t>
      </w:r>
      <w:r>
        <w:rPr>
          <w:rFonts w:hint="eastAsia"/>
          <w:szCs w:val="18"/>
        </w:rPr>
        <w:t>差は</w:t>
      </w:r>
      <w:r w:rsidR="009705AE">
        <w:rPr>
          <w:rFonts w:hint="eastAsia"/>
          <w:szCs w:val="18"/>
        </w:rPr>
        <w:t>確認できなかった</w:t>
      </w:r>
      <w:r>
        <w:rPr>
          <w:rFonts w:hint="eastAsia"/>
          <w:szCs w:val="18"/>
        </w:rPr>
        <w:t>.</w:t>
      </w:r>
    </w:p>
    <w:p w14:paraId="2559F811" w14:textId="75D9CDAD" w:rsidR="00850B72" w:rsidRPr="009705AE" w:rsidRDefault="001406FA" w:rsidP="002D40B4">
      <w:pPr>
        <w:pStyle w:val="IPS-K"/>
        <w:ind w:firstLine="0"/>
        <w:rPr>
          <w:szCs w:val="18"/>
        </w:rPr>
      </w:pPr>
      <w:r>
        <w:rPr>
          <w:rFonts w:hint="eastAsia"/>
          <w:szCs w:val="18"/>
        </w:rPr>
        <w:t>/</w:t>
      </w:r>
      <w:r>
        <w:rPr>
          <w:szCs w:val="18"/>
        </w:rPr>
        <w:t>/</w:t>
      </w:r>
      <w:r>
        <w:rPr>
          <w:rFonts w:hint="eastAsia"/>
          <w:szCs w:val="18"/>
        </w:rPr>
        <w:t>上の表は暫定的なもの</w:t>
      </w:r>
    </w:p>
    <w:p w14:paraId="4F3DA813" w14:textId="77777777" w:rsidR="003462A8" w:rsidRPr="002D40B4" w:rsidRDefault="003462A8" w:rsidP="002D40B4">
      <w:pPr>
        <w:pStyle w:val="IPS-K"/>
        <w:ind w:firstLine="0"/>
      </w:pPr>
    </w:p>
    <w:p w14:paraId="2E363B38" w14:textId="47440639" w:rsidR="00850B72" w:rsidRDefault="00850B72" w:rsidP="00850B72">
      <w:pPr>
        <w:pStyle w:val="IPS-K"/>
        <w:numPr>
          <w:ilvl w:val="0"/>
          <w:numId w:val="13"/>
        </w:numPr>
        <w:rPr>
          <w:sz w:val="21"/>
          <w:szCs w:val="22"/>
        </w:rPr>
      </w:pPr>
      <w:r>
        <w:rPr>
          <w:rFonts w:hint="eastAsia"/>
          <w:sz w:val="21"/>
          <w:szCs w:val="22"/>
        </w:rPr>
        <w:t>考察</w:t>
      </w:r>
    </w:p>
    <w:p w14:paraId="1464A32E" w14:textId="77777777" w:rsidR="002D40B4" w:rsidRDefault="002D40B4" w:rsidP="002D40B4">
      <w:pPr>
        <w:pStyle w:val="IPS-K"/>
        <w:ind w:firstLine="0"/>
      </w:pPr>
    </w:p>
    <w:p w14:paraId="5A046DD2" w14:textId="77777777" w:rsidR="003462A8" w:rsidRPr="002D40B4" w:rsidRDefault="003462A8" w:rsidP="002D40B4">
      <w:pPr>
        <w:pStyle w:val="IPS-K"/>
        <w:ind w:firstLine="0"/>
      </w:pPr>
    </w:p>
    <w:p w14:paraId="4428C6F5" w14:textId="1D47BACF" w:rsidR="00850B72" w:rsidRDefault="00850B72" w:rsidP="00850B72">
      <w:pPr>
        <w:pStyle w:val="IPS-K"/>
        <w:ind w:firstLine="0"/>
        <w:rPr>
          <w:sz w:val="21"/>
          <w:szCs w:val="22"/>
        </w:rPr>
      </w:pPr>
      <w:r>
        <w:rPr>
          <w:rFonts w:hint="eastAsia"/>
          <w:sz w:val="21"/>
          <w:szCs w:val="22"/>
        </w:rPr>
        <w:t>参考文献</w:t>
      </w:r>
    </w:p>
    <w:p w14:paraId="3592CD3C" w14:textId="77777777" w:rsidR="00373312" w:rsidRDefault="006B71C1" w:rsidP="00850B72">
      <w:pPr>
        <w:pStyle w:val="IPS-K"/>
        <w:ind w:firstLine="0"/>
      </w:pPr>
      <w:r>
        <w:rPr>
          <w:rFonts w:hint="eastAsia"/>
        </w:rPr>
        <w:t>[</w:t>
      </w:r>
      <w:r>
        <w:t>1]</w:t>
      </w:r>
      <w:r w:rsidR="00E10DBB">
        <w:rPr>
          <w:rFonts w:hint="eastAsia"/>
        </w:rPr>
        <w:t xml:space="preserve">　</w:t>
      </w:r>
      <w:r w:rsidR="0022244C">
        <w:rPr>
          <w:rFonts w:hint="eastAsia"/>
        </w:rPr>
        <w:t>自動車検査登録情報協会：</w:t>
      </w:r>
      <w:r w:rsidR="00895708">
        <w:rPr>
          <w:rFonts w:hint="eastAsia"/>
        </w:rPr>
        <w:t>車種別（詳細）保有台数表</w:t>
      </w:r>
      <w:r w:rsidR="005D00EE">
        <w:rPr>
          <w:rFonts w:hint="eastAsia"/>
        </w:rPr>
        <w:t>（オンライン），入手先</w:t>
      </w:r>
    </w:p>
    <w:p w14:paraId="2445FA7B" w14:textId="600907AD" w:rsidR="002D40B4" w:rsidRPr="0022244C" w:rsidRDefault="005D00EE" w:rsidP="00850B72">
      <w:pPr>
        <w:pStyle w:val="IPS-K"/>
        <w:ind w:firstLine="0"/>
      </w:pPr>
      <w:r>
        <w:rPr>
          <w:rFonts w:hint="eastAsia"/>
        </w:rPr>
        <w:t>＜</w:t>
      </w:r>
      <w:hyperlink r:id="rId12" w:tgtFrame="_blank" w:history="1">
        <w:r w:rsidR="00373312" w:rsidRPr="00373312">
          <w:rPr>
            <w:rStyle w:val="link-annotation-unknown-block-id-273180084"/>
          </w:rPr>
          <w:t>https://www.airia.or.jp/publish/statistics/number.html</w:t>
        </w:r>
      </w:hyperlink>
      <w:r>
        <w:rPr>
          <w:rFonts w:hint="eastAsia"/>
        </w:rPr>
        <w:t>＞</w:t>
      </w:r>
      <w:r w:rsidR="000A6C81">
        <w:rPr>
          <w:rFonts w:hint="eastAsia"/>
        </w:rPr>
        <w:t>（参照</w:t>
      </w:r>
      <w:r w:rsidR="000A6C81">
        <w:rPr>
          <w:rFonts w:hint="eastAsia"/>
        </w:rPr>
        <w:t>2</w:t>
      </w:r>
      <w:r w:rsidR="000A6C81">
        <w:t>021-07-</w:t>
      </w:r>
      <w:r w:rsidR="00D366A8">
        <w:t>03</w:t>
      </w:r>
      <w:r w:rsidR="000A6C81">
        <w:rPr>
          <w:rFonts w:hint="eastAsia"/>
        </w:rPr>
        <w:t>）</w:t>
      </w:r>
    </w:p>
    <w:p w14:paraId="48313D33" w14:textId="33283FAE" w:rsidR="006B71C1" w:rsidRDefault="006B71C1" w:rsidP="00850B72">
      <w:pPr>
        <w:pStyle w:val="IPS-K"/>
        <w:ind w:firstLine="0"/>
      </w:pPr>
      <w:r>
        <w:rPr>
          <w:rFonts w:hint="eastAsia"/>
        </w:rPr>
        <w:t>[</w:t>
      </w:r>
      <w:r>
        <w:t>2]</w:t>
      </w:r>
      <w:r w:rsidR="00D366A8">
        <w:rPr>
          <w:rFonts w:hint="eastAsia"/>
        </w:rPr>
        <w:t xml:space="preserve">　</w:t>
      </w:r>
      <w:r w:rsidR="004404B7">
        <w:rPr>
          <w:rFonts w:hint="eastAsia"/>
        </w:rPr>
        <w:t>警察庁，</w:t>
      </w:r>
      <w:r w:rsidR="004404B7">
        <w:rPr>
          <w:rFonts w:hint="eastAsia"/>
        </w:rPr>
        <w:t>e</w:t>
      </w:r>
      <w:r w:rsidR="004404B7">
        <w:t>-Stat</w:t>
      </w:r>
      <w:r w:rsidR="004404B7">
        <w:rPr>
          <w:rFonts w:hint="eastAsia"/>
        </w:rPr>
        <w:t>：令和</w:t>
      </w:r>
      <w:r w:rsidR="004404B7">
        <w:rPr>
          <w:rFonts w:hint="eastAsia"/>
        </w:rPr>
        <w:t>3</w:t>
      </w:r>
      <w:r w:rsidR="004404B7">
        <w:rPr>
          <w:rFonts w:hint="eastAsia"/>
        </w:rPr>
        <w:t>年中の交通事故の発生状況（オンライン）</w:t>
      </w:r>
      <w:r w:rsidR="003D0D0C">
        <w:rPr>
          <w:rFonts w:hint="eastAsia"/>
        </w:rPr>
        <w:t>，入手先</w:t>
      </w:r>
    </w:p>
    <w:p w14:paraId="1DAEE03D" w14:textId="62B92A8C" w:rsidR="003D0D0C" w:rsidRDefault="00D36A54" w:rsidP="00D36A54">
      <w:pPr>
        <w:pStyle w:val="IPS-K"/>
        <w:ind w:left="90" w:hangingChars="50" w:hanging="90"/>
      </w:pPr>
      <w:r>
        <w:rPr>
          <w:rFonts w:hint="eastAsia"/>
        </w:rPr>
        <w:t>＜</w:t>
      </w:r>
      <w:hyperlink r:id="rId13" w:history="1">
        <w:r w:rsidR="007E240A" w:rsidRPr="007E240A">
          <w:rPr>
            <w:rStyle w:val="a5"/>
            <w:color w:val="auto"/>
            <w:u w:val="none"/>
          </w:rPr>
          <w:t>https://www.e-stat.go.jp/stat-search/files?page=1&amp;layout=dat alist&amp;toukei=00130002&amp;tstat=000001027457&amp;cycle=7&amp;year=20210&amp;month=0</w:t>
        </w:r>
      </w:hyperlink>
      <w:r w:rsidR="003D0D0C">
        <w:rPr>
          <w:rFonts w:hint="eastAsia"/>
        </w:rPr>
        <w:t>＞</w:t>
      </w:r>
    </w:p>
    <w:p w14:paraId="57B606E8" w14:textId="77777777" w:rsidR="006B3C8A" w:rsidRDefault="006B71C1" w:rsidP="00850B72">
      <w:pPr>
        <w:pStyle w:val="IPS-K"/>
        <w:ind w:firstLine="0"/>
      </w:pPr>
      <w:r>
        <w:rPr>
          <w:rFonts w:hint="eastAsia"/>
        </w:rPr>
        <w:t>[</w:t>
      </w:r>
      <w:r>
        <w:t>3]</w:t>
      </w:r>
      <w:r w:rsidR="007E240A">
        <w:rPr>
          <w:rFonts w:hint="eastAsia"/>
        </w:rPr>
        <w:t xml:space="preserve">　</w:t>
      </w:r>
      <w:r w:rsidR="003A5952">
        <w:rPr>
          <w:rFonts w:hint="eastAsia"/>
        </w:rPr>
        <w:t>三菱</w:t>
      </w:r>
      <w:r w:rsidR="003A5952">
        <w:rPr>
          <w:rFonts w:hint="eastAsia"/>
        </w:rPr>
        <w:t>UFJ</w:t>
      </w:r>
      <w:r w:rsidR="003A5952">
        <w:rPr>
          <w:rFonts w:hint="eastAsia"/>
        </w:rPr>
        <w:t>信託銀行</w:t>
      </w:r>
      <w:r w:rsidR="00EE078E">
        <w:rPr>
          <w:rFonts w:hint="eastAsia"/>
        </w:rPr>
        <w:t>：自動運転の仕組み！それぞれの今後の課題や必要な理由とは？</w:t>
      </w:r>
      <w:r w:rsidR="009D039B">
        <w:rPr>
          <w:rFonts w:hint="eastAsia"/>
        </w:rPr>
        <w:t>（オンライン），入手先</w:t>
      </w:r>
    </w:p>
    <w:p w14:paraId="523108BB" w14:textId="3B1B00F8" w:rsidR="006B71C1" w:rsidRDefault="006B3C8A" w:rsidP="00850B72">
      <w:pPr>
        <w:pStyle w:val="IPS-K"/>
        <w:ind w:firstLine="0"/>
      </w:pPr>
      <w:r>
        <w:rPr>
          <w:rFonts w:hint="eastAsia"/>
        </w:rPr>
        <w:t>＜</w:t>
      </w:r>
      <w:hyperlink r:id="rId14" w:tgtFrame="_blank" w:history="1">
        <w:r w:rsidRPr="006B3C8A">
          <w:rPr>
            <w:rStyle w:val="link-annotation-unknown-block-id-954555630"/>
          </w:rPr>
          <w:t>https://magazine.tr.mufg.jp/90570</w:t>
        </w:r>
      </w:hyperlink>
      <w:r>
        <w:rPr>
          <w:rFonts w:hint="eastAsia"/>
        </w:rPr>
        <w:t>＞</w:t>
      </w:r>
    </w:p>
    <w:p w14:paraId="25B93F0A" w14:textId="15746CE9" w:rsidR="006B71C1" w:rsidRPr="00E10116" w:rsidRDefault="006B71C1" w:rsidP="00850B72">
      <w:pPr>
        <w:pStyle w:val="IPS-K"/>
        <w:ind w:firstLine="0"/>
      </w:pPr>
      <w:r>
        <w:rPr>
          <w:rFonts w:hint="eastAsia"/>
        </w:rPr>
        <w:t>[</w:t>
      </w:r>
      <w:r>
        <w:t>4]</w:t>
      </w:r>
      <w:r w:rsidR="004B33F2">
        <w:rPr>
          <w:rFonts w:hint="eastAsia"/>
        </w:rPr>
        <w:t xml:space="preserve"> </w:t>
      </w:r>
      <w:r w:rsidR="004B33F2">
        <w:t>Dianne Parker</w:t>
      </w:r>
      <w:r w:rsidR="004B33F2">
        <w:t>，</w:t>
      </w:r>
      <w:r w:rsidR="004B33F2">
        <w:t>Stephen G. Starding</w:t>
      </w:r>
      <w:r w:rsidR="004B33F2">
        <w:t>，</w:t>
      </w:r>
      <w:r w:rsidR="004B33F2">
        <w:t>Antony S.R. Manstead</w:t>
      </w:r>
      <w:r w:rsidR="004B33F2">
        <w:t>：</w:t>
      </w:r>
      <w:r w:rsidR="004B33F2" w:rsidRPr="004B33F2">
        <w:rPr>
          <w:rStyle w:val="notion-enable-hover"/>
        </w:rPr>
        <w:t>Modifying Beliefs and Attitudes to Exceeding the Speed Limit: An Intervention Study Based on the Theory of Planned Behavior</w:t>
      </w:r>
      <w:r w:rsidR="004B33F2" w:rsidRPr="004B33F2">
        <w:rPr>
          <w:rStyle w:val="notion-enable-hover"/>
        </w:rPr>
        <w:t>，</w:t>
      </w:r>
      <w:r w:rsidR="004B33F2" w:rsidRPr="004B33F2">
        <w:rPr>
          <w:rStyle w:val="notion-enable-hover"/>
        </w:rPr>
        <w:t>Journal of Applied Social Psychology</w:t>
      </w:r>
      <w:r w:rsidR="004B33F2" w:rsidRPr="004B33F2">
        <w:rPr>
          <w:rStyle w:val="notion-enable-hover"/>
        </w:rPr>
        <w:t>，</w:t>
      </w:r>
      <w:r w:rsidR="004B33F2" w:rsidRPr="004B33F2">
        <w:rPr>
          <w:rStyle w:val="notion-enable-hover"/>
        </w:rPr>
        <w:t>Volume 26</w:t>
      </w:r>
      <w:r w:rsidR="004B33F2" w:rsidRPr="004B33F2">
        <w:rPr>
          <w:rStyle w:val="notion-enable-hover"/>
        </w:rPr>
        <w:t>，</w:t>
      </w:r>
      <w:r w:rsidR="004B33F2" w:rsidRPr="004B33F2">
        <w:rPr>
          <w:rStyle w:val="notion-enable-hover"/>
        </w:rPr>
        <w:t>Issue 1</w:t>
      </w:r>
      <w:r w:rsidR="004B33F2" w:rsidRPr="004B33F2">
        <w:rPr>
          <w:rStyle w:val="notion-enable-hover"/>
        </w:rPr>
        <w:t>，</w:t>
      </w:r>
      <w:r w:rsidR="004B33F2" w:rsidRPr="004B33F2">
        <w:rPr>
          <w:rStyle w:val="notion-enable-hover"/>
        </w:rPr>
        <w:t>pp.1-19</w:t>
      </w:r>
      <w:r w:rsidR="004478E1">
        <w:rPr>
          <w:rStyle w:val="notion-enable-hover"/>
          <w:rFonts w:hint="eastAsia"/>
        </w:rPr>
        <w:t>(</w:t>
      </w:r>
      <w:r w:rsidR="004478E1">
        <w:rPr>
          <w:rStyle w:val="notion-enable-hover"/>
        </w:rPr>
        <w:t>1996)</w:t>
      </w:r>
    </w:p>
    <w:p w14:paraId="4FBA8BF4" w14:textId="5FE734AF" w:rsidR="006B71C1" w:rsidRPr="00E10116" w:rsidRDefault="006B71C1" w:rsidP="00850B72">
      <w:pPr>
        <w:pStyle w:val="IPS-K"/>
        <w:ind w:firstLine="0"/>
      </w:pPr>
      <w:r w:rsidRPr="00E10116">
        <w:rPr>
          <w:rFonts w:hint="eastAsia"/>
        </w:rPr>
        <w:t>[</w:t>
      </w:r>
      <w:r w:rsidRPr="00E10116">
        <w:t>5]</w:t>
      </w:r>
      <w:r w:rsidR="00E10116">
        <w:rPr>
          <w:rFonts w:hint="eastAsia"/>
        </w:rPr>
        <w:t xml:space="preserve">　</w:t>
      </w:r>
      <w:r w:rsidR="00E10116" w:rsidRPr="00E10116">
        <w:t>Undine Mazureck</w:t>
      </w:r>
      <w:r w:rsidR="00E10116" w:rsidRPr="00E10116">
        <w:t>，</w:t>
      </w:r>
      <w:r w:rsidR="00E10116" w:rsidRPr="00E10116">
        <w:t>Jan van Hattem</w:t>
      </w:r>
      <w:r w:rsidR="00E10116" w:rsidRPr="00E10116">
        <w:t>：</w:t>
      </w:r>
      <w:r w:rsidR="00E10116" w:rsidRPr="00E10116">
        <w:rPr>
          <w:rStyle w:val="notion-enable-hover"/>
        </w:rPr>
        <w:t>Rewards for Safe Driving Behavior: Influence on Following Distance and Speed</w:t>
      </w:r>
      <w:r w:rsidR="00E10116" w:rsidRPr="00E10116">
        <w:rPr>
          <w:rStyle w:val="notion-enable-hover"/>
        </w:rPr>
        <w:t>，</w:t>
      </w:r>
      <w:r w:rsidR="00E10116" w:rsidRPr="00710CD9">
        <w:rPr>
          <w:rStyle w:val="notion-enable-hover"/>
          <w:i/>
          <w:iCs/>
        </w:rPr>
        <w:t>SAGE journals</w:t>
      </w:r>
      <w:r w:rsidR="00E10116" w:rsidRPr="00E10116">
        <w:rPr>
          <w:rStyle w:val="notion-enable-hover"/>
        </w:rPr>
        <w:t>，</w:t>
      </w:r>
      <w:r w:rsidR="00E10116" w:rsidRPr="00E10116">
        <w:rPr>
          <w:rStyle w:val="notion-enable-hover"/>
        </w:rPr>
        <w:t>Volume 1980</w:t>
      </w:r>
      <w:r w:rsidR="00E10116" w:rsidRPr="00E10116">
        <w:rPr>
          <w:rStyle w:val="notion-enable-hover"/>
        </w:rPr>
        <w:t>，</w:t>
      </w:r>
      <w:r w:rsidR="00E10116" w:rsidRPr="00E10116">
        <w:rPr>
          <w:rStyle w:val="notion-enable-hover"/>
        </w:rPr>
        <w:t>Issue 1</w:t>
      </w:r>
      <w:r w:rsidR="00E10116" w:rsidRPr="00E10116">
        <w:rPr>
          <w:rStyle w:val="notion-enable-hover"/>
        </w:rPr>
        <w:t>，</w:t>
      </w:r>
      <w:r w:rsidR="00E10116" w:rsidRPr="00E10116">
        <w:rPr>
          <w:rStyle w:val="notion-enable-hover"/>
        </w:rPr>
        <w:t>pp.31-38</w:t>
      </w:r>
      <w:r w:rsidR="004D4736">
        <w:rPr>
          <w:rStyle w:val="notion-enable-hover"/>
          <w:rFonts w:hint="eastAsia"/>
        </w:rPr>
        <w:t>(</w:t>
      </w:r>
      <w:r w:rsidR="004D4736">
        <w:rPr>
          <w:rStyle w:val="notion-enable-hover"/>
        </w:rPr>
        <w:t>2006)</w:t>
      </w:r>
    </w:p>
    <w:p w14:paraId="45AD0E02" w14:textId="718DC758" w:rsidR="006B71C1" w:rsidRDefault="006B71C1" w:rsidP="00850B72">
      <w:pPr>
        <w:pStyle w:val="IPS-K"/>
        <w:ind w:firstLine="0"/>
      </w:pPr>
      <w:r>
        <w:rPr>
          <w:rFonts w:hint="eastAsia"/>
        </w:rPr>
        <w:t>[</w:t>
      </w:r>
      <w:r>
        <w:t>6]</w:t>
      </w:r>
      <w:r w:rsidR="00B65251">
        <w:rPr>
          <w:rFonts w:hint="eastAsia"/>
        </w:rPr>
        <w:t xml:space="preserve">　</w:t>
      </w:r>
      <w:r w:rsidR="00B65251">
        <w:t>佐々木宏之：意思決定フレーミング効果の三類型－幼児の発達と保育の観点を踏まえて－，暁星論叢，第</w:t>
      </w:r>
      <w:r w:rsidR="00B65251">
        <w:t>60</w:t>
      </w:r>
      <w:r w:rsidR="00B65251">
        <w:t>号，</w:t>
      </w:r>
      <w:r w:rsidR="00B65251">
        <w:t>pp.55-72(2010)</w:t>
      </w:r>
    </w:p>
    <w:p w14:paraId="54453544" w14:textId="091DE2C1" w:rsidR="00626920" w:rsidRPr="00B65251" w:rsidRDefault="00626920" w:rsidP="00850B72">
      <w:pPr>
        <w:pStyle w:val="IPS-K"/>
        <w:ind w:firstLine="0"/>
      </w:pPr>
      <w:r>
        <w:rPr>
          <w:rFonts w:hint="eastAsia"/>
        </w:rPr>
        <w:lastRenderedPageBreak/>
        <w:t>[</w:t>
      </w:r>
      <w:r>
        <w:t>7]</w:t>
      </w:r>
      <w:r w:rsidR="00A76C59">
        <w:rPr>
          <w:rFonts w:hint="eastAsia"/>
        </w:rPr>
        <w:t xml:space="preserve">　</w:t>
      </w:r>
      <w:r w:rsidR="00A4094F">
        <w:t>Amos Tversky</w:t>
      </w:r>
      <w:r w:rsidR="00A4094F">
        <w:t>，</w:t>
      </w:r>
      <w:r w:rsidR="00A4094F">
        <w:t>Daniel Kahneman</w:t>
      </w:r>
      <w:r w:rsidR="00A4094F">
        <w:t>：</w:t>
      </w:r>
      <w:r w:rsidR="00A4094F">
        <w:t>The framing of decisions and the psychology of choice</w:t>
      </w:r>
      <w:r w:rsidR="00A4094F">
        <w:t>、</w:t>
      </w:r>
      <w:r w:rsidR="00A4094F">
        <w:t>Science</w:t>
      </w:r>
      <w:r w:rsidR="00A4094F">
        <w:t>，</w:t>
      </w:r>
      <w:r w:rsidR="00A4094F">
        <w:t>Vol 211</w:t>
      </w:r>
      <w:r w:rsidR="00A4094F">
        <w:t>，</w:t>
      </w:r>
      <w:r w:rsidR="00A4094F">
        <w:t>Issue 4481</w:t>
      </w:r>
      <w:r w:rsidR="00A4094F">
        <w:t>，</w:t>
      </w:r>
      <w:r w:rsidR="00A4094F">
        <w:t>pp.453–458</w:t>
      </w:r>
      <w:r w:rsidR="00A4094F">
        <w:t>，</w:t>
      </w:r>
      <w:r w:rsidR="00A4094F">
        <w:rPr>
          <w:rFonts w:hint="eastAsia"/>
        </w:rPr>
        <w:t>(</w:t>
      </w:r>
      <w:r w:rsidR="00A4094F">
        <w:t>1981)</w:t>
      </w:r>
    </w:p>
    <w:p w14:paraId="74C4DA1E" w14:textId="7ABCE396" w:rsidR="006B71C1" w:rsidRPr="00A4094F" w:rsidRDefault="006B71C1" w:rsidP="00850B72">
      <w:pPr>
        <w:pStyle w:val="IPS-K"/>
        <w:ind w:firstLine="0"/>
      </w:pPr>
      <w:r>
        <w:rPr>
          <w:rFonts w:hint="eastAsia"/>
        </w:rPr>
        <w:t>[</w:t>
      </w:r>
      <w:r w:rsidR="00626920">
        <w:t>8</w:t>
      </w:r>
      <w:r>
        <w:t>]</w:t>
      </w:r>
      <w:r w:rsidR="00A76C59">
        <w:rPr>
          <w:rFonts w:hint="eastAsia"/>
        </w:rPr>
        <w:t xml:space="preserve">　</w:t>
      </w:r>
      <w:r w:rsidR="00122176">
        <w:t>Irwin P. Levin</w:t>
      </w:r>
      <w:r w:rsidR="00122176">
        <w:t>，</w:t>
      </w:r>
      <w:r w:rsidR="00122176">
        <w:t>Sandra L. Schneider</w:t>
      </w:r>
      <w:r w:rsidR="00122176">
        <w:t>，</w:t>
      </w:r>
      <w:r w:rsidR="00122176">
        <w:t>Gary J. Gaeth</w:t>
      </w:r>
      <w:r w:rsidR="00122176">
        <w:t>：</w:t>
      </w:r>
      <w:r w:rsidR="00122176">
        <w:t>All frames are not created equal</w:t>
      </w:r>
      <w:r w:rsidR="00122176">
        <w:t>：</w:t>
      </w:r>
      <w:r w:rsidR="00122176">
        <w:t>A typology and critical analysis of framing effects</w:t>
      </w:r>
      <w:r w:rsidR="00122176">
        <w:t>，</w:t>
      </w:r>
      <w:r w:rsidR="00122176">
        <w:t>Organizational Behavior and Human Decision Processes</w:t>
      </w:r>
      <w:r w:rsidR="00122176">
        <w:t>，</w:t>
      </w:r>
      <w:r w:rsidR="00122176">
        <w:t>Vol. 76</w:t>
      </w:r>
      <w:r w:rsidR="00122176">
        <w:t>，</w:t>
      </w:r>
      <w:r w:rsidR="00122176">
        <w:t>No. 2</w:t>
      </w:r>
      <w:r w:rsidR="00122176">
        <w:t>，</w:t>
      </w:r>
      <w:r w:rsidR="00122176">
        <w:t>pp.149-188</w:t>
      </w:r>
      <w:r w:rsidR="00A4094F">
        <w:rPr>
          <w:rFonts w:hint="eastAsia"/>
        </w:rPr>
        <w:t>(</w:t>
      </w:r>
      <w:r w:rsidR="00122176">
        <w:t>1998</w:t>
      </w:r>
      <w:r w:rsidR="00A4094F">
        <w:t>)</w:t>
      </w:r>
    </w:p>
    <w:p w14:paraId="2D1B063C" w14:textId="5481695F" w:rsidR="006B71C1" w:rsidRPr="00AC0323" w:rsidRDefault="006B71C1" w:rsidP="00850B72">
      <w:pPr>
        <w:pStyle w:val="IPS-K"/>
        <w:ind w:firstLine="0"/>
      </w:pPr>
      <w:r>
        <w:rPr>
          <w:rFonts w:hint="eastAsia"/>
        </w:rPr>
        <w:t>[</w:t>
      </w:r>
      <w:r w:rsidR="00A4094F">
        <w:t>9</w:t>
      </w:r>
      <w:r>
        <w:t>]</w:t>
      </w:r>
      <w:r w:rsidR="00A76C59">
        <w:rPr>
          <w:rFonts w:hint="eastAsia"/>
        </w:rPr>
        <w:t xml:space="preserve">　</w:t>
      </w:r>
      <w:r w:rsidR="00AC0323" w:rsidRPr="00AC0323">
        <w:t>Beth E. Meyerowits</w:t>
      </w:r>
      <w:r w:rsidR="00AC0323" w:rsidRPr="00AC0323">
        <w:t>，</w:t>
      </w:r>
      <w:r w:rsidR="00AC0323" w:rsidRPr="00AC0323">
        <w:t>Shelly Chaiken</w:t>
      </w:r>
      <w:r w:rsidR="00AC0323" w:rsidRPr="00AC0323">
        <w:t>：</w:t>
      </w:r>
      <w:r w:rsidR="00AC0323" w:rsidRPr="00AC0323">
        <w:rPr>
          <w:rStyle w:val="notion-enable-hover"/>
        </w:rPr>
        <w:t>The effect of message framing on breast self-examination attitudes</w:t>
      </w:r>
      <w:r w:rsidR="00AC0323" w:rsidRPr="00AC0323">
        <w:rPr>
          <w:rStyle w:val="notion-enable-hover"/>
        </w:rPr>
        <w:t>，</w:t>
      </w:r>
      <w:r w:rsidR="00AC0323" w:rsidRPr="00AC0323">
        <w:rPr>
          <w:rStyle w:val="notion-enable-hover"/>
        </w:rPr>
        <w:t>intentions</w:t>
      </w:r>
      <w:r w:rsidR="00AC0323" w:rsidRPr="00AC0323">
        <w:rPr>
          <w:rStyle w:val="notion-enable-hover"/>
        </w:rPr>
        <w:t>，</w:t>
      </w:r>
      <w:r w:rsidR="00AC0323" w:rsidRPr="00AC0323">
        <w:rPr>
          <w:rStyle w:val="notion-enable-hover"/>
        </w:rPr>
        <w:t>and behavior</w:t>
      </w:r>
      <w:r w:rsidR="00AC0323" w:rsidRPr="00AC0323">
        <w:rPr>
          <w:rStyle w:val="notion-enable-hover"/>
        </w:rPr>
        <w:t>，</w:t>
      </w:r>
      <w:r w:rsidR="00AC0323" w:rsidRPr="00AC0323">
        <w:rPr>
          <w:rStyle w:val="notion-enable-hover"/>
        </w:rPr>
        <w:t>Journal of Personality and Social Psychology</w:t>
      </w:r>
      <w:r w:rsidR="00AC0323" w:rsidRPr="00AC0323">
        <w:rPr>
          <w:rStyle w:val="notion-enable-hover"/>
        </w:rPr>
        <w:t>，</w:t>
      </w:r>
      <w:r w:rsidR="00AC0323" w:rsidRPr="00AC0323">
        <w:rPr>
          <w:rStyle w:val="notion-enable-hover"/>
        </w:rPr>
        <w:t>52</w:t>
      </w:r>
      <w:r w:rsidR="00AC0323" w:rsidRPr="00AC0323">
        <w:rPr>
          <w:rStyle w:val="notion-enable-hover"/>
        </w:rPr>
        <w:t>，</w:t>
      </w:r>
      <w:r w:rsidR="00AC0323" w:rsidRPr="00AC0323">
        <w:rPr>
          <w:rStyle w:val="notion-enable-hover"/>
        </w:rPr>
        <w:t>pp.500-510</w:t>
      </w:r>
      <w:r w:rsidR="002B0B39">
        <w:rPr>
          <w:rStyle w:val="notion-enable-hover"/>
        </w:rPr>
        <w:t>(1987)</w:t>
      </w:r>
    </w:p>
    <w:p w14:paraId="60DFDD50" w14:textId="52E177DE" w:rsidR="006B71C1" w:rsidRDefault="006B71C1" w:rsidP="00850B72">
      <w:pPr>
        <w:pStyle w:val="IPS-K"/>
        <w:ind w:firstLine="0"/>
      </w:pPr>
      <w:r w:rsidRPr="00AC0323">
        <w:rPr>
          <w:rFonts w:hint="eastAsia"/>
        </w:rPr>
        <w:t>[</w:t>
      </w:r>
      <w:r w:rsidR="00A4094F" w:rsidRPr="00AC0323">
        <w:t>10</w:t>
      </w:r>
      <w:r w:rsidRPr="00AC0323">
        <w:t>]</w:t>
      </w:r>
      <w:r w:rsidR="00551F27">
        <w:rPr>
          <w:rFonts w:hint="eastAsia"/>
        </w:rPr>
        <w:t xml:space="preserve">　</w:t>
      </w:r>
      <w:r w:rsidR="00551F27">
        <w:t>Murray G. Millar</w:t>
      </w:r>
      <w:r w:rsidR="00551F27">
        <w:t>，</w:t>
      </w:r>
      <w:r w:rsidR="00551F27">
        <w:t>Karen U. Millar</w:t>
      </w:r>
      <w:r w:rsidR="00551F27">
        <w:t>：</w:t>
      </w:r>
      <w:r w:rsidR="00551F27">
        <w:t>Promoting Safe Driving Behaviors: The Influence of Message Framing and Issue Involvement</w:t>
      </w:r>
      <w:r w:rsidR="00551F27">
        <w:t>，</w:t>
      </w:r>
      <w:r w:rsidR="00551F27">
        <w:t>Journal of Applied Social Psychology</w:t>
      </w:r>
      <w:r w:rsidR="00551F27">
        <w:t>，</w:t>
      </w:r>
      <w:r w:rsidR="00551F27">
        <w:t>Volume30</w:t>
      </w:r>
      <w:r w:rsidR="00551F27">
        <w:t>，</w:t>
      </w:r>
      <w:r w:rsidR="00551F27">
        <w:t>Issue 4</w:t>
      </w:r>
      <w:r w:rsidR="00551F27">
        <w:t>，</w:t>
      </w:r>
      <w:r w:rsidR="00551F27">
        <w:t>pp.853-866</w:t>
      </w:r>
      <w:r w:rsidR="00551F27">
        <w:rPr>
          <w:rFonts w:hint="eastAsia"/>
        </w:rPr>
        <w:t>(</w:t>
      </w:r>
      <w:r w:rsidR="00551F27">
        <w:t>2006)</w:t>
      </w:r>
    </w:p>
    <w:p w14:paraId="069E0488" w14:textId="1C73CA3D" w:rsidR="00551F27" w:rsidRPr="002D40B4" w:rsidRDefault="00551F27" w:rsidP="00850B72">
      <w:pPr>
        <w:pStyle w:val="IPS-K"/>
        <w:ind w:firstLine="0"/>
      </w:pPr>
      <w:r>
        <w:rPr>
          <w:rFonts w:hint="eastAsia"/>
        </w:rPr>
        <w:t>[</w:t>
      </w:r>
      <w:r>
        <w:t>11]</w:t>
      </w:r>
      <w:r w:rsidR="00CE55D0">
        <w:rPr>
          <w:rFonts w:hint="eastAsia"/>
        </w:rPr>
        <w:t xml:space="preserve">　森嵜洋之</w:t>
      </w:r>
      <w:r w:rsidR="008E65C7">
        <w:rPr>
          <w:rFonts w:hint="eastAsia"/>
        </w:rPr>
        <w:t>(</w:t>
      </w:r>
      <w:r w:rsidR="002D5C75">
        <w:t>2019</w:t>
      </w:r>
      <w:r w:rsidR="008E65C7">
        <w:t>)</w:t>
      </w:r>
      <w:r w:rsidR="002D5C75">
        <w:rPr>
          <w:rFonts w:hint="eastAsia"/>
        </w:rPr>
        <w:t>：</w:t>
      </w:r>
      <w:r w:rsidR="00571B9B">
        <w:t>目標フレーミング効果を用いた運転支援エージェントの設計の検討</w:t>
      </w:r>
      <w:r w:rsidR="00571B9B">
        <w:rPr>
          <w:rFonts w:hint="eastAsia"/>
        </w:rPr>
        <w:t>，</w:t>
      </w:r>
      <w:r w:rsidR="00F138C6">
        <w:rPr>
          <w:rFonts w:hint="eastAsia"/>
        </w:rPr>
        <w:t>京都工芸繊維大学</w:t>
      </w:r>
      <w:r w:rsidR="00661877">
        <w:rPr>
          <w:rFonts w:hint="eastAsia"/>
        </w:rPr>
        <w:t>工芸科学部情報工学課程</w:t>
      </w:r>
      <w:r w:rsidR="002F27FA">
        <w:rPr>
          <w:rFonts w:hint="eastAsia"/>
        </w:rPr>
        <w:t xml:space="preserve">　卒業論文（未公刊）</w:t>
      </w:r>
    </w:p>
    <w:p w14:paraId="619E96F6" w14:textId="633777EF" w:rsidR="004B10A2" w:rsidRDefault="004B10A2" w:rsidP="00611035">
      <w:pPr>
        <w:pStyle w:val="IPS-K"/>
        <w:tabs>
          <w:tab w:val="left" w:pos="591"/>
        </w:tabs>
        <w:ind w:firstLineChars="2400" w:firstLine="4320"/>
        <w:jc w:val="right"/>
        <w:rPr>
          <w:color w:val="000000"/>
        </w:rPr>
      </w:pPr>
    </w:p>
    <w:sectPr w:rsidR="004B10A2" w:rsidSect="00992A83">
      <w:footnotePr>
        <w:numRestart w:val="eachPage"/>
      </w:footnotePr>
      <w:endnotePr>
        <w:numFmt w:val="decimal"/>
      </w:endnotePr>
      <w:type w:val="continuous"/>
      <w:pgSz w:w="11900" w:h="16840" w:code="9"/>
      <w:pgMar w:top="1418" w:right="1021" w:bottom="1418" w:left="1021" w:header="0" w:footer="0" w:gutter="0"/>
      <w:cols w:num="2" w:space="3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BA57" w14:textId="77777777" w:rsidR="0089765D" w:rsidRDefault="0089765D"/>
  </w:endnote>
  <w:endnote w:type="continuationSeparator" w:id="0">
    <w:p w14:paraId="4A2A525C" w14:textId="77777777" w:rsidR="0089765D" w:rsidRDefault="0089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Mincho">
    <w:altName w:val="ＭＳ 明朝"/>
    <w:panose1 w:val="02020609040305080305"/>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altName w:val="MS PMincho"/>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細明朝体">
    <w:altName w:val="ＭＳ Ｐ明朝"/>
    <w:charset w:val="80"/>
    <w:family w:val="auto"/>
    <w:pitch w:val="variable"/>
    <w:sig w:usb0="01000000" w:usb1="00000708" w:usb2="10000000" w:usb3="00000000" w:csb0="00020000"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FBB2" w14:textId="3E535E0C" w:rsidR="00474C11" w:rsidRDefault="00474C11">
    <w:pPr>
      <w:pStyle w:val="a7"/>
    </w:pPr>
  </w:p>
  <w:p w14:paraId="60166F7D" w14:textId="77777777" w:rsidR="00F35040" w:rsidRDefault="00F3504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A47DE" w14:textId="77777777" w:rsidR="0089765D" w:rsidRDefault="0089765D">
      <w:r>
        <w:separator/>
      </w:r>
    </w:p>
  </w:footnote>
  <w:footnote w:type="continuationSeparator" w:id="0">
    <w:p w14:paraId="1EE8AD6E" w14:textId="77777777" w:rsidR="0089765D" w:rsidRDefault="0089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685F0" w14:textId="4065B3D7" w:rsidR="00F35040" w:rsidRDefault="00F35040">
    <w:pPr>
      <w:pStyle w:val="a6"/>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sidR="00FB70A2">
      <w:rPr>
        <w:rStyle w:val="ab"/>
        <w:noProof/>
      </w:rPr>
      <w:t>1</w:t>
    </w:r>
    <w:r>
      <w:rPr>
        <w:rStyle w:val="ab"/>
      </w:rPr>
      <w:fldChar w:fldCharType="end"/>
    </w:r>
  </w:p>
  <w:p w14:paraId="34BD1B6F" w14:textId="77777777" w:rsidR="00F35040" w:rsidRDefault="00F35040">
    <w:pPr>
      <w:pStyle w:val="a6"/>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808FD" w14:textId="77777777" w:rsidR="00F35040" w:rsidRPr="00962DF5" w:rsidRDefault="00F35040" w:rsidP="006B4E15">
    <w:pPr>
      <w:pStyle w:val="a6"/>
      <w:wordWrap w:val="0"/>
      <w:jc w:val="right"/>
      <w:rPr>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3DEF0" w14:textId="23E80F0F" w:rsidR="00F35040" w:rsidRPr="00056F2B" w:rsidRDefault="002A217F" w:rsidP="006B4E15">
    <w:pPr>
      <w:pStyle w:val="a6"/>
      <w:jc w:val="right"/>
      <w:rPr>
        <w:szCs w:val="18"/>
      </w:rPr>
    </w:pPr>
    <w:r>
      <w:rPr>
        <w:szCs w:val="18"/>
      </w:rPr>
      <w:t>2022</w:t>
    </w:r>
    <w:r w:rsidR="00F35040" w:rsidRPr="000748F7">
      <w:rPr>
        <w:rFonts w:hint="eastAsia"/>
        <w:szCs w:val="18"/>
      </w:rPr>
      <w:t>年度</w:t>
    </w:r>
    <w:r w:rsidR="00F35040" w:rsidRPr="00056F2B">
      <w:rPr>
        <w:rFonts w:hint="eastAsia"/>
        <w:szCs w:val="18"/>
      </w:rPr>
      <w:t>情報処理学会関西</w:t>
    </w:r>
    <w:r w:rsidR="00F35040">
      <w:rPr>
        <w:rFonts w:hint="eastAsia"/>
        <w:szCs w:val="18"/>
      </w:rPr>
      <w:t xml:space="preserve">支部　</w:t>
    </w:r>
    <w:r w:rsidR="00F35040" w:rsidRPr="00056F2B">
      <w:rPr>
        <w:rFonts w:hint="eastAsia"/>
        <w:szCs w:val="18"/>
      </w:rPr>
      <w:t>支部大会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876726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DC027F9"/>
    <w:multiLevelType w:val="hybridMultilevel"/>
    <w:tmpl w:val="0270C0F8"/>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4B10404"/>
    <w:multiLevelType w:val="hybridMultilevel"/>
    <w:tmpl w:val="CBBEEAA8"/>
    <w:lvl w:ilvl="0" w:tplc="5124533E">
      <w:start w:val="1"/>
      <w:numFmt w:val="upperLetter"/>
      <w:lvlText w:val="(%1)"/>
      <w:lvlJc w:val="left"/>
      <w:pPr>
        <w:tabs>
          <w:tab w:val="num" w:pos="919"/>
        </w:tabs>
        <w:ind w:left="919" w:hanging="720"/>
      </w:pPr>
      <w:rPr>
        <w:rFonts w:hint="default"/>
      </w:rPr>
    </w:lvl>
    <w:lvl w:ilvl="1" w:tplc="04090017" w:tentative="1">
      <w:start w:val="1"/>
      <w:numFmt w:val="aiueoFullWidth"/>
      <w:lvlText w:val="(%2)"/>
      <w:lvlJc w:val="left"/>
      <w:pPr>
        <w:tabs>
          <w:tab w:val="num" w:pos="1039"/>
        </w:tabs>
        <w:ind w:left="1039" w:hanging="420"/>
      </w:pPr>
    </w:lvl>
    <w:lvl w:ilvl="2" w:tplc="04090011" w:tentative="1">
      <w:start w:val="1"/>
      <w:numFmt w:val="decimalEnclosedCircle"/>
      <w:lvlText w:val="%3"/>
      <w:lvlJc w:val="left"/>
      <w:pPr>
        <w:tabs>
          <w:tab w:val="num" w:pos="1459"/>
        </w:tabs>
        <w:ind w:left="1459" w:hanging="420"/>
      </w:pPr>
    </w:lvl>
    <w:lvl w:ilvl="3" w:tplc="0409000F" w:tentative="1">
      <w:start w:val="1"/>
      <w:numFmt w:val="decimal"/>
      <w:lvlText w:val="%4."/>
      <w:lvlJc w:val="left"/>
      <w:pPr>
        <w:tabs>
          <w:tab w:val="num" w:pos="1879"/>
        </w:tabs>
        <w:ind w:left="1879" w:hanging="420"/>
      </w:pPr>
    </w:lvl>
    <w:lvl w:ilvl="4" w:tplc="04090017" w:tentative="1">
      <w:start w:val="1"/>
      <w:numFmt w:val="aiueoFullWidth"/>
      <w:lvlText w:val="(%5)"/>
      <w:lvlJc w:val="left"/>
      <w:pPr>
        <w:tabs>
          <w:tab w:val="num" w:pos="2299"/>
        </w:tabs>
        <w:ind w:left="2299" w:hanging="420"/>
      </w:pPr>
    </w:lvl>
    <w:lvl w:ilvl="5" w:tplc="04090011" w:tentative="1">
      <w:start w:val="1"/>
      <w:numFmt w:val="decimalEnclosedCircle"/>
      <w:lvlText w:val="%6"/>
      <w:lvlJc w:val="left"/>
      <w:pPr>
        <w:tabs>
          <w:tab w:val="num" w:pos="2719"/>
        </w:tabs>
        <w:ind w:left="2719" w:hanging="420"/>
      </w:pPr>
    </w:lvl>
    <w:lvl w:ilvl="6" w:tplc="0409000F" w:tentative="1">
      <w:start w:val="1"/>
      <w:numFmt w:val="decimal"/>
      <w:lvlText w:val="%7."/>
      <w:lvlJc w:val="left"/>
      <w:pPr>
        <w:tabs>
          <w:tab w:val="num" w:pos="3139"/>
        </w:tabs>
        <w:ind w:left="3139" w:hanging="420"/>
      </w:pPr>
    </w:lvl>
    <w:lvl w:ilvl="7" w:tplc="04090017" w:tentative="1">
      <w:start w:val="1"/>
      <w:numFmt w:val="aiueoFullWidth"/>
      <w:lvlText w:val="(%8)"/>
      <w:lvlJc w:val="left"/>
      <w:pPr>
        <w:tabs>
          <w:tab w:val="num" w:pos="3559"/>
        </w:tabs>
        <w:ind w:left="3559" w:hanging="420"/>
      </w:pPr>
    </w:lvl>
    <w:lvl w:ilvl="8" w:tplc="04090011" w:tentative="1">
      <w:start w:val="1"/>
      <w:numFmt w:val="decimalEnclosedCircle"/>
      <w:lvlText w:val="%9"/>
      <w:lvlJc w:val="left"/>
      <w:pPr>
        <w:tabs>
          <w:tab w:val="num" w:pos="3979"/>
        </w:tabs>
        <w:ind w:left="3979" w:hanging="420"/>
      </w:pPr>
    </w:lvl>
  </w:abstractNum>
  <w:abstractNum w:abstractNumId="3" w15:restartNumberingAfterBreak="0">
    <w:nsid w:val="2A460390"/>
    <w:multiLevelType w:val="hybridMultilevel"/>
    <w:tmpl w:val="F53A6C4A"/>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AA2B8B"/>
    <w:multiLevelType w:val="hybridMultilevel"/>
    <w:tmpl w:val="7FF0AA9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396047C4"/>
    <w:multiLevelType w:val="hybridMultilevel"/>
    <w:tmpl w:val="BC54601E"/>
    <w:lvl w:ilvl="0" w:tplc="F55420E6">
      <w:start w:val="1"/>
      <w:numFmt w:val="decimal"/>
      <w:lvlText w:val="(%1)"/>
      <w:lvlJc w:val="left"/>
      <w:pPr>
        <w:tabs>
          <w:tab w:val="num" w:pos="420"/>
        </w:tabs>
        <w:ind w:left="420" w:hanging="420"/>
      </w:pPr>
      <w:rPr>
        <w:rFonts w:hint="eastAsia"/>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39AA7528"/>
    <w:multiLevelType w:val="multilevel"/>
    <w:tmpl w:val="9A68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767CE"/>
    <w:multiLevelType w:val="hybridMultilevel"/>
    <w:tmpl w:val="D756B6E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514E72CB"/>
    <w:multiLevelType w:val="hybridMultilevel"/>
    <w:tmpl w:val="5D167B4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540F1870"/>
    <w:multiLevelType w:val="hybridMultilevel"/>
    <w:tmpl w:val="8DA4693E"/>
    <w:lvl w:ilvl="0" w:tplc="B35AF08C">
      <w:start w:val="1"/>
      <w:numFmt w:val="decimalEnclosedCircle"/>
      <w:lvlText w:val="%1"/>
      <w:lvlJc w:val="left"/>
      <w:pPr>
        <w:tabs>
          <w:tab w:val="num" w:pos="420"/>
        </w:tabs>
        <w:ind w:left="420" w:hanging="420"/>
      </w:pPr>
      <w:rPr>
        <w:rFonts w:eastAsia="ＭＳ 明朝"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15:restartNumberingAfterBreak="0">
    <w:nsid w:val="56541DEB"/>
    <w:multiLevelType w:val="hybridMultilevel"/>
    <w:tmpl w:val="2EFAAF60"/>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E47249F"/>
    <w:multiLevelType w:val="hybridMultilevel"/>
    <w:tmpl w:val="1F66DBA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671268DB"/>
    <w:multiLevelType w:val="multilevel"/>
    <w:tmpl w:val="F17CAD86"/>
    <w:lvl w:ilvl="0">
      <w:start w:val="1"/>
      <w:numFmt w:val="lowerRoman"/>
      <w:lvlText w:val="(%1)"/>
      <w:lvlJc w:val="left"/>
      <w:pPr>
        <w:tabs>
          <w:tab w:val="num" w:pos="919"/>
        </w:tabs>
        <w:ind w:left="919" w:hanging="720"/>
      </w:pPr>
      <w:rPr>
        <w:rFonts w:hint="default"/>
      </w:rPr>
    </w:lvl>
    <w:lvl w:ilvl="1">
      <w:start w:val="1"/>
      <w:numFmt w:val="aiueoFullWidth"/>
      <w:lvlText w:val="(%2)"/>
      <w:lvlJc w:val="left"/>
      <w:pPr>
        <w:tabs>
          <w:tab w:val="num" w:pos="1039"/>
        </w:tabs>
        <w:ind w:left="1039" w:hanging="420"/>
      </w:pPr>
    </w:lvl>
    <w:lvl w:ilvl="2">
      <w:start w:val="1"/>
      <w:numFmt w:val="decimalEnclosedCircle"/>
      <w:lvlText w:val="%3"/>
      <w:lvlJc w:val="left"/>
      <w:pPr>
        <w:tabs>
          <w:tab w:val="num" w:pos="1459"/>
        </w:tabs>
        <w:ind w:left="1459" w:hanging="420"/>
      </w:pPr>
    </w:lvl>
    <w:lvl w:ilvl="3">
      <w:start w:val="1"/>
      <w:numFmt w:val="decimal"/>
      <w:lvlText w:val="%4."/>
      <w:lvlJc w:val="left"/>
      <w:pPr>
        <w:tabs>
          <w:tab w:val="num" w:pos="1879"/>
        </w:tabs>
        <w:ind w:left="1879" w:hanging="420"/>
      </w:pPr>
    </w:lvl>
    <w:lvl w:ilvl="4">
      <w:start w:val="1"/>
      <w:numFmt w:val="aiueoFullWidth"/>
      <w:lvlText w:val="(%5)"/>
      <w:lvlJc w:val="left"/>
      <w:pPr>
        <w:tabs>
          <w:tab w:val="num" w:pos="2299"/>
        </w:tabs>
        <w:ind w:left="2299" w:hanging="420"/>
      </w:pPr>
    </w:lvl>
    <w:lvl w:ilvl="5">
      <w:start w:val="1"/>
      <w:numFmt w:val="decimalEnclosedCircle"/>
      <w:lvlText w:val="%6"/>
      <w:lvlJc w:val="left"/>
      <w:pPr>
        <w:tabs>
          <w:tab w:val="num" w:pos="2719"/>
        </w:tabs>
        <w:ind w:left="2719" w:hanging="420"/>
      </w:pPr>
    </w:lvl>
    <w:lvl w:ilvl="6">
      <w:start w:val="1"/>
      <w:numFmt w:val="decimal"/>
      <w:lvlText w:val="%7."/>
      <w:lvlJc w:val="left"/>
      <w:pPr>
        <w:tabs>
          <w:tab w:val="num" w:pos="3139"/>
        </w:tabs>
        <w:ind w:left="3139" w:hanging="420"/>
      </w:pPr>
    </w:lvl>
    <w:lvl w:ilvl="7">
      <w:start w:val="1"/>
      <w:numFmt w:val="aiueoFullWidth"/>
      <w:lvlText w:val="(%8)"/>
      <w:lvlJc w:val="left"/>
      <w:pPr>
        <w:tabs>
          <w:tab w:val="num" w:pos="3559"/>
        </w:tabs>
        <w:ind w:left="3559" w:hanging="420"/>
      </w:pPr>
    </w:lvl>
    <w:lvl w:ilvl="8">
      <w:start w:val="1"/>
      <w:numFmt w:val="decimalEnclosedCircle"/>
      <w:lvlText w:val="%9"/>
      <w:lvlJc w:val="left"/>
      <w:pPr>
        <w:tabs>
          <w:tab w:val="num" w:pos="3979"/>
        </w:tabs>
        <w:ind w:left="3979" w:hanging="420"/>
      </w:pPr>
    </w:lvl>
  </w:abstractNum>
  <w:abstractNum w:abstractNumId="13" w15:restartNumberingAfterBreak="0">
    <w:nsid w:val="6D55208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779F6E96"/>
    <w:multiLevelType w:val="hybridMultilevel"/>
    <w:tmpl w:val="9D6498E4"/>
    <w:lvl w:ilvl="0" w:tplc="04090001">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15" w15:restartNumberingAfterBreak="0">
    <w:nsid w:val="781336CA"/>
    <w:multiLevelType w:val="hybridMultilevel"/>
    <w:tmpl w:val="3800A622"/>
    <w:lvl w:ilvl="0" w:tplc="5E985FE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B3613AD"/>
    <w:multiLevelType w:val="hybridMultilevel"/>
    <w:tmpl w:val="57E67B38"/>
    <w:lvl w:ilvl="0" w:tplc="AE162F48">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16cid:durableId="1639264203">
    <w:abstractNumId w:val="9"/>
  </w:num>
  <w:num w:numId="2" w16cid:durableId="818307810">
    <w:abstractNumId w:val="16"/>
  </w:num>
  <w:num w:numId="3" w16cid:durableId="1605845678">
    <w:abstractNumId w:val="6"/>
  </w:num>
  <w:num w:numId="4" w16cid:durableId="999652632">
    <w:abstractNumId w:val="7"/>
  </w:num>
  <w:num w:numId="5" w16cid:durableId="1710908121">
    <w:abstractNumId w:val="2"/>
  </w:num>
  <w:num w:numId="6" w16cid:durableId="140848711">
    <w:abstractNumId w:val="12"/>
  </w:num>
  <w:num w:numId="7" w16cid:durableId="719209298">
    <w:abstractNumId w:val="5"/>
  </w:num>
  <w:num w:numId="8" w16cid:durableId="899286956">
    <w:abstractNumId w:val="0"/>
  </w:num>
  <w:num w:numId="9" w16cid:durableId="1843817500">
    <w:abstractNumId w:val="10"/>
  </w:num>
  <w:num w:numId="10" w16cid:durableId="1224028396">
    <w:abstractNumId w:val="1"/>
  </w:num>
  <w:num w:numId="11" w16cid:durableId="1746876805">
    <w:abstractNumId w:val="8"/>
  </w:num>
  <w:num w:numId="12" w16cid:durableId="613220581">
    <w:abstractNumId w:val="15"/>
  </w:num>
  <w:num w:numId="13" w16cid:durableId="753667223">
    <w:abstractNumId w:val="3"/>
  </w:num>
  <w:num w:numId="14" w16cid:durableId="833833948">
    <w:abstractNumId w:val="14"/>
  </w:num>
  <w:num w:numId="15" w16cid:durableId="213852282">
    <w:abstractNumId w:val="4"/>
  </w:num>
  <w:num w:numId="16" w16cid:durableId="1732194018">
    <w:abstractNumId w:val="11"/>
  </w:num>
  <w:num w:numId="17" w16cid:durableId="1310220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00"/>
  <w:hyphenationZone w:val="0"/>
  <w:doNotHyphenateCaps/>
  <w:drawingGridHorizontalSpacing w:val="90"/>
  <w:drawingGridVerticalSpacing w:val="143"/>
  <w:displayHorizontalDrawingGridEvery w:val="0"/>
  <w:displayVerticalDrawingGridEvery w:val="2"/>
  <w:doNotShadeFormData/>
  <w:noPunctuationKerning/>
  <w:characterSpacingControl w:val="doNotCompress"/>
  <w:hdrShapeDefaults>
    <o:shapedefaults v:ext="edit" spidmax="2053">
      <v:textbox inset="5.85pt,.7pt,5.85pt,.7pt"/>
    </o:shapedefaults>
  </w:hdrShapeDefaults>
  <w:footnotePr>
    <w:numRestart w:val="eachPage"/>
    <w:footnote w:id="-1"/>
    <w:footnote w:id="0"/>
  </w:footnotePr>
  <w:endnotePr>
    <w:numFmt w:val="decimal"/>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2553"/>
    <w:rsid w:val="00000DDA"/>
    <w:rsid w:val="000035DB"/>
    <w:rsid w:val="000035EF"/>
    <w:rsid w:val="000156EB"/>
    <w:rsid w:val="00016C8E"/>
    <w:rsid w:val="000172C5"/>
    <w:rsid w:val="00024894"/>
    <w:rsid w:val="00026729"/>
    <w:rsid w:val="0003084B"/>
    <w:rsid w:val="00031203"/>
    <w:rsid w:val="00037531"/>
    <w:rsid w:val="000414D5"/>
    <w:rsid w:val="00042583"/>
    <w:rsid w:val="00044DF1"/>
    <w:rsid w:val="00052CEB"/>
    <w:rsid w:val="00053F30"/>
    <w:rsid w:val="00056F2B"/>
    <w:rsid w:val="00061049"/>
    <w:rsid w:val="00061AD7"/>
    <w:rsid w:val="00062553"/>
    <w:rsid w:val="00064A3F"/>
    <w:rsid w:val="00065C68"/>
    <w:rsid w:val="00072A30"/>
    <w:rsid w:val="000748F7"/>
    <w:rsid w:val="000771F6"/>
    <w:rsid w:val="00084437"/>
    <w:rsid w:val="00086612"/>
    <w:rsid w:val="000876D9"/>
    <w:rsid w:val="000927CE"/>
    <w:rsid w:val="000950C2"/>
    <w:rsid w:val="000A6C81"/>
    <w:rsid w:val="000A739E"/>
    <w:rsid w:val="000B11F6"/>
    <w:rsid w:val="000C0199"/>
    <w:rsid w:val="000C7133"/>
    <w:rsid w:val="000D1C80"/>
    <w:rsid w:val="000D223A"/>
    <w:rsid w:val="000D353C"/>
    <w:rsid w:val="000D5BC3"/>
    <w:rsid w:val="000E0620"/>
    <w:rsid w:val="000E0774"/>
    <w:rsid w:val="000E5C54"/>
    <w:rsid w:val="000E6F54"/>
    <w:rsid w:val="000E7CA3"/>
    <w:rsid w:val="000F484E"/>
    <w:rsid w:val="000F4FF5"/>
    <w:rsid w:val="000F7812"/>
    <w:rsid w:val="0010355E"/>
    <w:rsid w:val="0010532E"/>
    <w:rsid w:val="001153AF"/>
    <w:rsid w:val="00117C60"/>
    <w:rsid w:val="00122176"/>
    <w:rsid w:val="00122C1F"/>
    <w:rsid w:val="00124B29"/>
    <w:rsid w:val="00126A60"/>
    <w:rsid w:val="0013020A"/>
    <w:rsid w:val="001303FC"/>
    <w:rsid w:val="00133C20"/>
    <w:rsid w:val="0013453F"/>
    <w:rsid w:val="001406FA"/>
    <w:rsid w:val="0014145A"/>
    <w:rsid w:val="00142B44"/>
    <w:rsid w:val="001545E7"/>
    <w:rsid w:val="00154CDE"/>
    <w:rsid w:val="00156E25"/>
    <w:rsid w:val="001600D0"/>
    <w:rsid w:val="001626B3"/>
    <w:rsid w:val="00163989"/>
    <w:rsid w:val="001644E7"/>
    <w:rsid w:val="0016484A"/>
    <w:rsid w:val="00170234"/>
    <w:rsid w:val="001705F0"/>
    <w:rsid w:val="001713E1"/>
    <w:rsid w:val="0018489B"/>
    <w:rsid w:val="00184B9E"/>
    <w:rsid w:val="00185346"/>
    <w:rsid w:val="0018726D"/>
    <w:rsid w:val="001932A3"/>
    <w:rsid w:val="00194686"/>
    <w:rsid w:val="00195852"/>
    <w:rsid w:val="00196476"/>
    <w:rsid w:val="00196BF5"/>
    <w:rsid w:val="001970DA"/>
    <w:rsid w:val="001A0278"/>
    <w:rsid w:val="001A050C"/>
    <w:rsid w:val="001A6C86"/>
    <w:rsid w:val="001B48FF"/>
    <w:rsid w:val="001B688F"/>
    <w:rsid w:val="001C2C51"/>
    <w:rsid w:val="001C417F"/>
    <w:rsid w:val="001C606D"/>
    <w:rsid w:val="001D05F8"/>
    <w:rsid w:val="001D5398"/>
    <w:rsid w:val="001E038B"/>
    <w:rsid w:val="001E5F72"/>
    <w:rsid w:val="001F5A64"/>
    <w:rsid w:val="001F6FC2"/>
    <w:rsid w:val="00206EF5"/>
    <w:rsid w:val="00210ACD"/>
    <w:rsid w:val="0021346A"/>
    <w:rsid w:val="00214DDC"/>
    <w:rsid w:val="002171C3"/>
    <w:rsid w:val="00217F2D"/>
    <w:rsid w:val="0022244C"/>
    <w:rsid w:val="00225E31"/>
    <w:rsid w:val="0023487F"/>
    <w:rsid w:val="00236393"/>
    <w:rsid w:val="00240FC1"/>
    <w:rsid w:val="00243974"/>
    <w:rsid w:val="00247533"/>
    <w:rsid w:val="00250F11"/>
    <w:rsid w:val="00256128"/>
    <w:rsid w:val="0025739E"/>
    <w:rsid w:val="002662D4"/>
    <w:rsid w:val="00270212"/>
    <w:rsid w:val="00270F35"/>
    <w:rsid w:val="00271B59"/>
    <w:rsid w:val="0027732B"/>
    <w:rsid w:val="00287BD3"/>
    <w:rsid w:val="002901AD"/>
    <w:rsid w:val="002956E0"/>
    <w:rsid w:val="00297C2A"/>
    <w:rsid w:val="002A217F"/>
    <w:rsid w:val="002A6704"/>
    <w:rsid w:val="002A6E48"/>
    <w:rsid w:val="002A716D"/>
    <w:rsid w:val="002B0B39"/>
    <w:rsid w:val="002B277F"/>
    <w:rsid w:val="002B4797"/>
    <w:rsid w:val="002B4D8D"/>
    <w:rsid w:val="002C36D9"/>
    <w:rsid w:val="002D1E89"/>
    <w:rsid w:val="002D40B4"/>
    <w:rsid w:val="002D5C75"/>
    <w:rsid w:val="002E3DF4"/>
    <w:rsid w:val="002F1B04"/>
    <w:rsid w:val="002F1E96"/>
    <w:rsid w:val="002F2549"/>
    <w:rsid w:val="002F27FA"/>
    <w:rsid w:val="002F51C6"/>
    <w:rsid w:val="0030015B"/>
    <w:rsid w:val="0030088F"/>
    <w:rsid w:val="00303D28"/>
    <w:rsid w:val="00306AB6"/>
    <w:rsid w:val="00322A82"/>
    <w:rsid w:val="00325D1C"/>
    <w:rsid w:val="00335E81"/>
    <w:rsid w:val="003462A8"/>
    <w:rsid w:val="0034698D"/>
    <w:rsid w:val="0035190D"/>
    <w:rsid w:val="003549A6"/>
    <w:rsid w:val="0035610C"/>
    <w:rsid w:val="00360CD5"/>
    <w:rsid w:val="00361A26"/>
    <w:rsid w:val="00366B41"/>
    <w:rsid w:val="00373312"/>
    <w:rsid w:val="003759B6"/>
    <w:rsid w:val="003A5878"/>
    <w:rsid w:val="003A5952"/>
    <w:rsid w:val="003B04F6"/>
    <w:rsid w:val="003B366E"/>
    <w:rsid w:val="003B3A4F"/>
    <w:rsid w:val="003B506C"/>
    <w:rsid w:val="003C54CC"/>
    <w:rsid w:val="003C5D6B"/>
    <w:rsid w:val="003C61DF"/>
    <w:rsid w:val="003C646B"/>
    <w:rsid w:val="003C7751"/>
    <w:rsid w:val="003D0D0C"/>
    <w:rsid w:val="003D2957"/>
    <w:rsid w:val="003D59A1"/>
    <w:rsid w:val="003E1CF1"/>
    <w:rsid w:val="003E2AC6"/>
    <w:rsid w:val="003E39BA"/>
    <w:rsid w:val="003E4A55"/>
    <w:rsid w:val="003E54B0"/>
    <w:rsid w:val="003E5993"/>
    <w:rsid w:val="003F5147"/>
    <w:rsid w:val="003F536B"/>
    <w:rsid w:val="003F6D11"/>
    <w:rsid w:val="00402A00"/>
    <w:rsid w:val="00403406"/>
    <w:rsid w:val="00405048"/>
    <w:rsid w:val="00407A0D"/>
    <w:rsid w:val="00410A49"/>
    <w:rsid w:val="00413A01"/>
    <w:rsid w:val="00414B26"/>
    <w:rsid w:val="00414D2E"/>
    <w:rsid w:val="00421540"/>
    <w:rsid w:val="00424F5A"/>
    <w:rsid w:val="00427B7E"/>
    <w:rsid w:val="00427C28"/>
    <w:rsid w:val="00427D98"/>
    <w:rsid w:val="0043112E"/>
    <w:rsid w:val="00432955"/>
    <w:rsid w:val="00433815"/>
    <w:rsid w:val="0043584E"/>
    <w:rsid w:val="00436B45"/>
    <w:rsid w:val="004404B7"/>
    <w:rsid w:val="004426B0"/>
    <w:rsid w:val="0044746E"/>
    <w:rsid w:val="004478E1"/>
    <w:rsid w:val="00447B71"/>
    <w:rsid w:val="00454021"/>
    <w:rsid w:val="004561C3"/>
    <w:rsid w:val="004610BF"/>
    <w:rsid w:val="00462716"/>
    <w:rsid w:val="00464F2F"/>
    <w:rsid w:val="004705B5"/>
    <w:rsid w:val="00474C11"/>
    <w:rsid w:val="00475A4B"/>
    <w:rsid w:val="00475CFF"/>
    <w:rsid w:val="0048480E"/>
    <w:rsid w:val="00485652"/>
    <w:rsid w:val="00485C53"/>
    <w:rsid w:val="00486C87"/>
    <w:rsid w:val="00490A5A"/>
    <w:rsid w:val="00493F08"/>
    <w:rsid w:val="004A0230"/>
    <w:rsid w:val="004A7016"/>
    <w:rsid w:val="004A739C"/>
    <w:rsid w:val="004B10A2"/>
    <w:rsid w:val="004B33F2"/>
    <w:rsid w:val="004B4E53"/>
    <w:rsid w:val="004B5E82"/>
    <w:rsid w:val="004B621B"/>
    <w:rsid w:val="004C2B24"/>
    <w:rsid w:val="004C4283"/>
    <w:rsid w:val="004D4736"/>
    <w:rsid w:val="004D5560"/>
    <w:rsid w:val="004D5749"/>
    <w:rsid w:val="004D5F39"/>
    <w:rsid w:val="004E1135"/>
    <w:rsid w:val="004E3D2E"/>
    <w:rsid w:val="004E6E60"/>
    <w:rsid w:val="004F6618"/>
    <w:rsid w:val="00504273"/>
    <w:rsid w:val="005063CA"/>
    <w:rsid w:val="00511D1E"/>
    <w:rsid w:val="005148A6"/>
    <w:rsid w:val="005220B3"/>
    <w:rsid w:val="00525D78"/>
    <w:rsid w:val="00536343"/>
    <w:rsid w:val="00536E61"/>
    <w:rsid w:val="00537796"/>
    <w:rsid w:val="00537832"/>
    <w:rsid w:val="00540487"/>
    <w:rsid w:val="0054123F"/>
    <w:rsid w:val="005433DF"/>
    <w:rsid w:val="00545972"/>
    <w:rsid w:val="00551F27"/>
    <w:rsid w:val="0055211B"/>
    <w:rsid w:val="0055312B"/>
    <w:rsid w:val="00560872"/>
    <w:rsid w:val="005613D8"/>
    <w:rsid w:val="00562733"/>
    <w:rsid w:val="005630F7"/>
    <w:rsid w:val="00570BBA"/>
    <w:rsid w:val="00571B9B"/>
    <w:rsid w:val="00571D55"/>
    <w:rsid w:val="005728CC"/>
    <w:rsid w:val="0058446B"/>
    <w:rsid w:val="00592EDE"/>
    <w:rsid w:val="005A2610"/>
    <w:rsid w:val="005A3649"/>
    <w:rsid w:val="005A5AF1"/>
    <w:rsid w:val="005A689E"/>
    <w:rsid w:val="005B6495"/>
    <w:rsid w:val="005B673E"/>
    <w:rsid w:val="005B76F7"/>
    <w:rsid w:val="005D00EE"/>
    <w:rsid w:val="005D03E3"/>
    <w:rsid w:val="005D093A"/>
    <w:rsid w:val="005D1668"/>
    <w:rsid w:val="005D2652"/>
    <w:rsid w:val="005D5474"/>
    <w:rsid w:val="005F5282"/>
    <w:rsid w:val="005F5ADA"/>
    <w:rsid w:val="006022F7"/>
    <w:rsid w:val="00603CB7"/>
    <w:rsid w:val="00605FB3"/>
    <w:rsid w:val="00606610"/>
    <w:rsid w:val="00611035"/>
    <w:rsid w:val="0061609D"/>
    <w:rsid w:val="00622D96"/>
    <w:rsid w:val="00626920"/>
    <w:rsid w:val="00632F98"/>
    <w:rsid w:val="006365C3"/>
    <w:rsid w:val="00636EDC"/>
    <w:rsid w:val="00637FD7"/>
    <w:rsid w:val="00643F43"/>
    <w:rsid w:val="006443DD"/>
    <w:rsid w:val="00645E04"/>
    <w:rsid w:val="0064709C"/>
    <w:rsid w:val="00647423"/>
    <w:rsid w:val="0064761C"/>
    <w:rsid w:val="0065438D"/>
    <w:rsid w:val="006550D8"/>
    <w:rsid w:val="00655821"/>
    <w:rsid w:val="006609C3"/>
    <w:rsid w:val="00661877"/>
    <w:rsid w:val="00662B56"/>
    <w:rsid w:val="00662FF4"/>
    <w:rsid w:val="00665303"/>
    <w:rsid w:val="0067051D"/>
    <w:rsid w:val="006725A7"/>
    <w:rsid w:val="0067696E"/>
    <w:rsid w:val="00684A03"/>
    <w:rsid w:val="006905B7"/>
    <w:rsid w:val="00695CC2"/>
    <w:rsid w:val="00696C98"/>
    <w:rsid w:val="006A14E2"/>
    <w:rsid w:val="006B1307"/>
    <w:rsid w:val="006B3C8A"/>
    <w:rsid w:val="006B4E15"/>
    <w:rsid w:val="006B6E99"/>
    <w:rsid w:val="006B71C1"/>
    <w:rsid w:val="006C0667"/>
    <w:rsid w:val="006C21F6"/>
    <w:rsid w:val="006C2F02"/>
    <w:rsid w:val="006C2F1D"/>
    <w:rsid w:val="006C43A0"/>
    <w:rsid w:val="006C451C"/>
    <w:rsid w:val="006C4D34"/>
    <w:rsid w:val="006C6D09"/>
    <w:rsid w:val="006D1722"/>
    <w:rsid w:val="006D2068"/>
    <w:rsid w:val="006D24D1"/>
    <w:rsid w:val="006D40A7"/>
    <w:rsid w:val="006E02E2"/>
    <w:rsid w:val="006E30EF"/>
    <w:rsid w:val="006F557B"/>
    <w:rsid w:val="00700B07"/>
    <w:rsid w:val="007023C2"/>
    <w:rsid w:val="00702716"/>
    <w:rsid w:val="007062EB"/>
    <w:rsid w:val="0070728B"/>
    <w:rsid w:val="00710CD9"/>
    <w:rsid w:val="00711299"/>
    <w:rsid w:val="007202BC"/>
    <w:rsid w:val="00726BBA"/>
    <w:rsid w:val="00734666"/>
    <w:rsid w:val="00735DA2"/>
    <w:rsid w:val="00746E51"/>
    <w:rsid w:val="00746FB4"/>
    <w:rsid w:val="00747BD4"/>
    <w:rsid w:val="0075094B"/>
    <w:rsid w:val="00750E37"/>
    <w:rsid w:val="00757D01"/>
    <w:rsid w:val="00760716"/>
    <w:rsid w:val="00763EAE"/>
    <w:rsid w:val="007767CB"/>
    <w:rsid w:val="00790A8E"/>
    <w:rsid w:val="00791CD4"/>
    <w:rsid w:val="00793181"/>
    <w:rsid w:val="00794E9B"/>
    <w:rsid w:val="007A0A66"/>
    <w:rsid w:val="007B4785"/>
    <w:rsid w:val="007C35C1"/>
    <w:rsid w:val="007C6992"/>
    <w:rsid w:val="007D08C6"/>
    <w:rsid w:val="007D10E6"/>
    <w:rsid w:val="007D1188"/>
    <w:rsid w:val="007D37C0"/>
    <w:rsid w:val="007D3A88"/>
    <w:rsid w:val="007D6089"/>
    <w:rsid w:val="007D740B"/>
    <w:rsid w:val="007E240A"/>
    <w:rsid w:val="007F04FC"/>
    <w:rsid w:val="007F325C"/>
    <w:rsid w:val="007F402D"/>
    <w:rsid w:val="007F6B9D"/>
    <w:rsid w:val="007F7000"/>
    <w:rsid w:val="008029A3"/>
    <w:rsid w:val="00805E93"/>
    <w:rsid w:val="00810098"/>
    <w:rsid w:val="00810739"/>
    <w:rsid w:val="00812162"/>
    <w:rsid w:val="00820B88"/>
    <w:rsid w:val="00825389"/>
    <w:rsid w:val="008253C3"/>
    <w:rsid w:val="00825F1A"/>
    <w:rsid w:val="00826E87"/>
    <w:rsid w:val="00833C05"/>
    <w:rsid w:val="00850B72"/>
    <w:rsid w:val="008533F6"/>
    <w:rsid w:val="008566B4"/>
    <w:rsid w:val="00860813"/>
    <w:rsid w:val="00862145"/>
    <w:rsid w:val="008630BF"/>
    <w:rsid w:val="008731DB"/>
    <w:rsid w:val="008762EC"/>
    <w:rsid w:val="00881349"/>
    <w:rsid w:val="00885432"/>
    <w:rsid w:val="008928B5"/>
    <w:rsid w:val="00892CE9"/>
    <w:rsid w:val="0089436F"/>
    <w:rsid w:val="0089520D"/>
    <w:rsid w:val="00895331"/>
    <w:rsid w:val="00895708"/>
    <w:rsid w:val="008959DB"/>
    <w:rsid w:val="0089765D"/>
    <w:rsid w:val="00897F64"/>
    <w:rsid w:val="008A348A"/>
    <w:rsid w:val="008A37F9"/>
    <w:rsid w:val="008B1A54"/>
    <w:rsid w:val="008B6053"/>
    <w:rsid w:val="008D2CFF"/>
    <w:rsid w:val="008D64B5"/>
    <w:rsid w:val="008E36FE"/>
    <w:rsid w:val="008E3ABE"/>
    <w:rsid w:val="008E61E2"/>
    <w:rsid w:val="008E65C7"/>
    <w:rsid w:val="008F16D3"/>
    <w:rsid w:val="008F1946"/>
    <w:rsid w:val="008F602A"/>
    <w:rsid w:val="00902C68"/>
    <w:rsid w:val="00902DD1"/>
    <w:rsid w:val="00905A72"/>
    <w:rsid w:val="00906A23"/>
    <w:rsid w:val="00911DF0"/>
    <w:rsid w:val="00914B07"/>
    <w:rsid w:val="00917253"/>
    <w:rsid w:val="009174DA"/>
    <w:rsid w:val="009203CC"/>
    <w:rsid w:val="00921B69"/>
    <w:rsid w:val="00922695"/>
    <w:rsid w:val="009245AC"/>
    <w:rsid w:val="00926D6F"/>
    <w:rsid w:val="00930785"/>
    <w:rsid w:val="00930AE7"/>
    <w:rsid w:val="00931808"/>
    <w:rsid w:val="00931D08"/>
    <w:rsid w:val="00937614"/>
    <w:rsid w:val="00937BBF"/>
    <w:rsid w:val="009467A5"/>
    <w:rsid w:val="00955FA1"/>
    <w:rsid w:val="0096285F"/>
    <w:rsid w:val="009629E3"/>
    <w:rsid w:val="00962DF5"/>
    <w:rsid w:val="00963FFA"/>
    <w:rsid w:val="009705AE"/>
    <w:rsid w:val="0097188B"/>
    <w:rsid w:val="0097608E"/>
    <w:rsid w:val="00976BDA"/>
    <w:rsid w:val="0098184E"/>
    <w:rsid w:val="00984A4B"/>
    <w:rsid w:val="00987AE7"/>
    <w:rsid w:val="009918AE"/>
    <w:rsid w:val="00992A83"/>
    <w:rsid w:val="009935D0"/>
    <w:rsid w:val="0099387E"/>
    <w:rsid w:val="009938ED"/>
    <w:rsid w:val="009A4BE8"/>
    <w:rsid w:val="009B3C30"/>
    <w:rsid w:val="009B40BC"/>
    <w:rsid w:val="009B7783"/>
    <w:rsid w:val="009C1FD5"/>
    <w:rsid w:val="009D039B"/>
    <w:rsid w:val="009D3BD2"/>
    <w:rsid w:val="009D4447"/>
    <w:rsid w:val="009D761C"/>
    <w:rsid w:val="009E4F7E"/>
    <w:rsid w:val="009E7244"/>
    <w:rsid w:val="009E7E76"/>
    <w:rsid w:val="009F312A"/>
    <w:rsid w:val="009F415C"/>
    <w:rsid w:val="00A065BD"/>
    <w:rsid w:val="00A071FF"/>
    <w:rsid w:val="00A149BA"/>
    <w:rsid w:val="00A218B1"/>
    <w:rsid w:val="00A30206"/>
    <w:rsid w:val="00A4094F"/>
    <w:rsid w:val="00A449A5"/>
    <w:rsid w:val="00A45D6B"/>
    <w:rsid w:val="00A46612"/>
    <w:rsid w:val="00A47688"/>
    <w:rsid w:val="00A56420"/>
    <w:rsid w:val="00A60FDC"/>
    <w:rsid w:val="00A62828"/>
    <w:rsid w:val="00A64A5A"/>
    <w:rsid w:val="00A66EE5"/>
    <w:rsid w:val="00A7334D"/>
    <w:rsid w:val="00A73E18"/>
    <w:rsid w:val="00A76C59"/>
    <w:rsid w:val="00A8286D"/>
    <w:rsid w:val="00A854E8"/>
    <w:rsid w:val="00A85756"/>
    <w:rsid w:val="00A90937"/>
    <w:rsid w:val="00A9143B"/>
    <w:rsid w:val="00A9367C"/>
    <w:rsid w:val="00A9379E"/>
    <w:rsid w:val="00AA02E1"/>
    <w:rsid w:val="00AA0B10"/>
    <w:rsid w:val="00AB4AD6"/>
    <w:rsid w:val="00AB5448"/>
    <w:rsid w:val="00AC0323"/>
    <w:rsid w:val="00AC0808"/>
    <w:rsid w:val="00AC08F3"/>
    <w:rsid w:val="00AD082A"/>
    <w:rsid w:val="00AE0124"/>
    <w:rsid w:val="00AE012B"/>
    <w:rsid w:val="00AE2810"/>
    <w:rsid w:val="00AE5155"/>
    <w:rsid w:val="00B027EF"/>
    <w:rsid w:val="00B03AF3"/>
    <w:rsid w:val="00B07997"/>
    <w:rsid w:val="00B22CA2"/>
    <w:rsid w:val="00B25BA9"/>
    <w:rsid w:val="00B3049B"/>
    <w:rsid w:val="00B31071"/>
    <w:rsid w:val="00B3778E"/>
    <w:rsid w:val="00B41B3C"/>
    <w:rsid w:val="00B46776"/>
    <w:rsid w:val="00B5050F"/>
    <w:rsid w:val="00B54ACF"/>
    <w:rsid w:val="00B65251"/>
    <w:rsid w:val="00B67057"/>
    <w:rsid w:val="00B70288"/>
    <w:rsid w:val="00B71FCC"/>
    <w:rsid w:val="00B72858"/>
    <w:rsid w:val="00B80FC0"/>
    <w:rsid w:val="00B81D92"/>
    <w:rsid w:val="00B82E42"/>
    <w:rsid w:val="00B87A54"/>
    <w:rsid w:val="00B92519"/>
    <w:rsid w:val="00BA1152"/>
    <w:rsid w:val="00BA1D86"/>
    <w:rsid w:val="00BB2EC7"/>
    <w:rsid w:val="00BB68EA"/>
    <w:rsid w:val="00BC33F0"/>
    <w:rsid w:val="00BC472A"/>
    <w:rsid w:val="00BC6004"/>
    <w:rsid w:val="00BD7042"/>
    <w:rsid w:val="00BD739A"/>
    <w:rsid w:val="00BE351F"/>
    <w:rsid w:val="00BE4386"/>
    <w:rsid w:val="00BE4CB7"/>
    <w:rsid w:val="00BF09E4"/>
    <w:rsid w:val="00BF132A"/>
    <w:rsid w:val="00BF5A68"/>
    <w:rsid w:val="00C00A99"/>
    <w:rsid w:val="00C01642"/>
    <w:rsid w:val="00C029A9"/>
    <w:rsid w:val="00C043C3"/>
    <w:rsid w:val="00C04BBB"/>
    <w:rsid w:val="00C05B9D"/>
    <w:rsid w:val="00C10F9C"/>
    <w:rsid w:val="00C112EA"/>
    <w:rsid w:val="00C11563"/>
    <w:rsid w:val="00C155BA"/>
    <w:rsid w:val="00C20E46"/>
    <w:rsid w:val="00C22605"/>
    <w:rsid w:val="00C2765C"/>
    <w:rsid w:val="00C307C1"/>
    <w:rsid w:val="00C32685"/>
    <w:rsid w:val="00C32927"/>
    <w:rsid w:val="00C33EAE"/>
    <w:rsid w:val="00C4088F"/>
    <w:rsid w:val="00C42E3D"/>
    <w:rsid w:val="00C45845"/>
    <w:rsid w:val="00C50083"/>
    <w:rsid w:val="00C50F0C"/>
    <w:rsid w:val="00C6297B"/>
    <w:rsid w:val="00C6432C"/>
    <w:rsid w:val="00C71F8E"/>
    <w:rsid w:val="00C76ADC"/>
    <w:rsid w:val="00C8271E"/>
    <w:rsid w:val="00C82AFF"/>
    <w:rsid w:val="00C83528"/>
    <w:rsid w:val="00C86FA9"/>
    <w:rsid w:val="00C874B6"/>
    <w:rsid w:val="00C87647"/>
    <w:rsid w:val="00C91EB3"/>
    <w:rsid w:val="00CA10F6"/>
    <w:rsid w:val="00CA28B6"/>
    <w:rsid w:val="00CA2E9E"/>
    <w:rsid w:val="00CA39D3"/>
    <w:rsid w:val="00CA5F4E"/>
    <w:rsid w:val="00CC0937"/>
    <w:rsid w:val="00CC616E"/>
    <w:rsid w:val="00CC62F0"/>
    <w:rsid w:val="00CD7D2E"/>
    <w:rsid w:val="00CE0DCE"/>
    <w:rsid w:val="00CE17AD"/>
    <w:rsid w:val="00CE417E"/>
    <w:rsid w:val="00CE55D0"/>
    <w:rsid w:val="00CF02CC"/>
    <w:rsid w:val="00CF1841"/>
    <w:rsid w:val="00CF193E"/>
    <w:rsid w:val="00CF44C3"/>
    <w:rsid w:val="00CF7C21"/>
    <w:rsid w:val="00D008AA"/>
    <w:rsid w:val="00D05AD6"/>
    <w:rsid w:val="00D0726E"/>
    <w:rsid w:val="00D07287"/>
    <w:rsid w:val="00D121EC"/>
    <w:rsid w:val="00D138E7"/>
    <w:rsid w:val="00D2424B"/>
    <w:rsid w:val="00D303DE"/>
    <w:rsid w:val="00D312AD"/>
    <w:rsid w:val="00D32A71"/>
    <w:rsid w:val="00D366A8"/>
    <w:rsid w:val="00D36A54"/>
    <w:rsid w:val="00D372E7"/>
    <w:rsid w:val="00D52C27"/>
    <w:rsid w:val="00D5547E"/>
    <w:rsid w:val="00D65875"/>
    <w:rsid w:val="00D67686"/>
    <w:rsid w:val="00D67B29"/>
    <w:rsid w:val="00D90D14"/>
    <w:rsid w:val="00D96EDF"/>
    <w:rsid w:val="00DA1C77"/>
    <w:rsid w:val="00DA1D11"/>
    <w:rsid w:val="00DA3C75"/>
    <w:rsid w:val="00DA74EB"/>
    <w:rsid w:val="00DB34AD"/>
    <w:rsid w:val="00DB3B29"/>
    <w:rsid w:val="00DB7BB1"/>
    <w:rsid w:val="00DC0C0B"/>
    <w:rsid w:val="00DC315D"/>
    <w:rsid w:val="00DC3CC9"/>
    <w:rsid w:val="00DC7D29"/>
    <w:rsid w:val="00DD0E8F"/>
    <w:rsid w:val="00DD3DC0"/>
    <w:rsid w:val="00DD43C8"/>
    <w:rsid w:val="00DD7C82"/>
    <w:rsid w:val="00DE14FD"/>
    <w:rsid w:val="00DE2F7E"/>
    <w:rsid w:val="00DF4658"/>
    <w:rsid w:val="00E02E5E"/>
    <w:rsid w:val="00E04E5F"/>
    <w:rsid w:val="00E05DCA"/>
    <w:rsid w:val="00E10116"/>
    <w:rsid w:val="00E10DBB"/>
    <w:rsid w:val="00E116D9"/>
    <w:rsid w:val="00E13F2A"/>
    <w:rsid w:val="00E1414C"/>
    <w:rsid w:val="00E21804"/>
    <w:rsid w:val="00E23B34"/>
    <w:rsid w:val="00E25064"/>
    <w:rsid w:val="00E303E0"/>
    <w:rsid w:val="00E31795"/>
    <w:rsid w:val="00E34208"/>
    <w:rsid w:val="00E474D7"/>
    <w:rsid w:val="00E50FD7"/>
    <w:rsid w:val="00E52B5C"/>
    <w:rsid w:val="00E60984"/>
    <w:rsid w:val="00E6207D"/>
    <w:rsid w:val="00E66391"/>
    <w:rsid w:val="00E72F4D"/>
    <w:rsid w:val="00E7307E"/>
    <w:rsid w:val="00E7511A"/>
    <w:rsid w:val="00E769F1"/>
    <w:rsid w:val="00E82B5D"/>
    <w:rsid w:val="00E851DD"/>
    <w:rsid w:val="00E87A5E"/>
    <w:rsid w:val="00E90A1B"/>
    <w:rsid w:val="00E920A1"/>
    <w:rsid w:val="00E96DC9"/>
    <w:rsid w:val="00EA6D17"/>
    <w:rsid w:val="00EB1740"/>
    <w:rsid w:val="00EB35D1"/>
    <w:rsid w:val="00EC2BC4"/>
    <w:rsid w:val="00EC2C95"/>
    <w:rsid w:val="00EC551A"/>
    <w:rsid w:val="00EC6475"/>
    <w:rsid w:val="00ED0E2C"/>
    <w:rsid w:val="00ED5CBE"/>
    <w:rsid w:val="00ED6020"/>
    <w:rsid w:val="00ED6B43"/>
    <w:rsid w:val="00ED7A0E"/>
    <w:rsid w:val="00EE078E"/>
    <w:rsid w:val="00EE0D7D"/>
    <w:rsid w:val="00EE18FC"/>
    <w:rsid w:val="00EF2CA0"/>
    <w:rsid w:val="00EF631D"/>
    <w:rsid w:val="00EF6B1B"/>
    <w:rsid w:val="00EF7A54"/>
    <w:rsid w:val="00F00B4E"/>
    <w:rsid w:val="00F01368"/>
    <w:rsid w:val="00F07F1E"/>
    <w:rsid w:val="00F1249C"/>
    <w:rsid w:val="00F13092"/>
    <w:rsid w:val="00F138C6"/>
    <w:rsid w:val="00F174CB"/>
    <w:rsid w:val="00F20FA4"/>
    <w:rsid w:val="00F22EF0"/>
    <w:rsid w:val="00F24420"/>
    <w:rsid w:val="00F25945"/>
    <w:rsid w:val="00F30575"/>
    <w:rsid w:val="00F34D8F"/>
    <w:rsid w:val="00F35040"/>
    <w:rsid w:val="00F37E67"/>
    <w:rsid w:val="00F40265"/>
    <w:rsid w:val="00F41A42"/>
    <w:rsid w:val="00F41BF0"/>
    <w:rsid w:val="00F439EF"/>
    <w:rsid w:val="00F43A81"/>
    <w:rsid w:val="00F44691"/>
    <w:rsid w:val="00F44AEA"/>
    <w:rsid w:val="00F44EF7"/>
    <w:rsid w:val="00F45456"/>
    <w:rsid w:val="00F474CA"/>
    <w:rsid w:val="00F47EB0"/>
    <w:rsid w:val="00F517A1"/>
    <w:rsid w:val="00F53F24"/>
    <w:rsid w:val="00F638B0"/>
    <w:rsid w:val="00F644F1"/>
    <w:rsid w:val="00F652C0"/>
    <w:rsid w:val="00F65648"/>
    <w:rsid w:val="00F66E67"/>
    <w:rsid w:val="00F70DD7"/>
    <w:rsid w:val="00F71753"/>
    <w:rsid w:val="00F71B17"/>
    <w:rsid w:val="00F75956"/>
    <w:rsid w:val="00F7653A"/>
    <w:rsid w:val="00F876F4"/>
    <w:rsid w:val="00F9549D"/>
    <w:rsid w:val="00FA6504"/>
    <w:rsid w:val="00FB0998"/>
    <w:rsid w:val="00FB3B24"/>
    <w:rsid w:val="00FB509A"/>
    <w:rsid w:val="00FB5EDE"/>
    <w:rsid w:val="00FB70A2"/>
    <w:rsid w:val="00FC0D04"/>
    <w:rsid w:val="00FC7DF4"/>
    <w:rsid w:val="00FC7EF5"/>
    <w:rsid w:val="00FD6230"/>
    <w:rsid w:val="00FD75D5"/>
    <w:rsid w:val="00FD78A4"/>
    <w:rsid w:val="00FE3803"/>
    <w:rsid w:val="00FF28D4"/>
    <w:rsid w:val="00FF43CF"/>
    <w:rsid w:val="00FF6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v:textbox inset="5.85pt,.7pt,5.85pt,.7pt"/>
    </o:shapedefaults>
    <o:shapelayout v:ext="edit">
      <o:idmap v:ext="edit" data="2"/>
    </o:shapelayout>
  </w:shapeDefaults>
  <w:decimalSymbol w:val="."/>
  <w:listSeparator w:val=","/>
  <w14:docId w14:val="108FFD36"/>
  <w15:chartTrackingRefBased/>
  <w15:docId w15:val="{0BE84146-F6E0-49D9-BEEB-D0625E757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incho"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jc w:val="both"/>
      <w:textAlignment w:val="baseline"/>
    </w:pPr>
    <w:rPr>
      <w:rFonts w:ascii="Times New Roman" w:eastAsia="ＭＳ 明朝"/>
      <w:sz w:val="18"/>
    </w:rPr>
  </w:style>
  <w:style w:type="paragraph" w:styleId="2">
    <w:name w:val="heading 2"/>
    <w:basedOn w:val="a"/>
    <w:next w:val="a"/>
    <w:qFormat/>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PS-K">
    <w:name w:val="IPS-K本文"/>
    <w:pPr>
      <w:adjustRightInd w:val="0"/>
      <w:spacing w:line="240" w:lineRule="exact"/>
      <w:ind w:firstLine="180"/>
      <w:jc w:val="both"/>
      <w:textAlignment w:val="baseline"/>
    </w:pPr>
    <w:rPr>
      <w:rFonts w:ascii="Times New Roman" w:eastAsia="ＭＳ 明朝"/>
      <w:sz w:val="18"/>
    </w:rPr>
  </w:style>
  <w:style w:type="paragraph" w:customStyle="1" w:styleId="IPS-K0">
    <w:name w:val="IPS-Kタイトル"/>
    <w:basedOn w:val="IPS-K"/>
    <w:next w:val="IPS-K1"/>
    <w:pPr>
      <w:spacing w:before="200" w:line="240" w:lineRule="auto"/>
      <w:ind w:firstLine="0"/>
      <w:jc w:val="center"/>
    </w:pPr>
    <w:rPr>
      <w:sz w:val="32"/>
    </w:rPr>
  </w:style>
  <w:style w:type="paragraph" w:customStyle="1" w:styleId="IPS-K1">
    <w:name w:val="IPS-Kタイトル英"/>
    <w:basedOn w:val="IPS-K"/>
    <w:next w:val="IPS-K2"/>
    <w:pPr>
      <w:spacing w:line="240" w:lineRule="auto"/>
      <w:ind w:firstLine="0"/>
      <w:jc w:val="center"/>
    </w:pPr>
    <w:rPr>
      <w:sz w:val="24"/>
    </w:rPr>
  </w:style>
  <w:style w:type="paragraph" w:customStyle="1" w:styleId="IPS-K2">
    <w:name w:val="IPS-K筆者"/>
    <w:basedOn w:val="IPS-K"/>
    <w:next w:val="IPS-K3"/>
    <w:pPr>
      <w:tabs>
        <w:tab w:val="center" w:pos="3544"/>
        <w:tab w:val="center" w:pos="6521"/>
      </w:tabs>
      <w:spacing w:before="100" w:line="240" w:lineRule="auto"/>
      <w:ind w:firstLine="0"/>
      <w:jc w:val="center"/>
    </w:pPr>
    <w:rPr>
      <w:sz w:val="24"/>
    </w:rPr>
  </w:style>
  <w:style w:type="paragraph" w:customStyle="1" w:styleId="IPS-K3">
    <w:name w:val="IPS-K筆者英"/>
    <w:basedOn w:val="IPS-K2"/>
    <w:next w:val="IPS-K4"/>
    <w:pPr>
      <w:spacing w:before="0"/>
    </w:pPr>
    <w:rPr>
      <w:sz w:val="18"/>
    </w:rPr>
  </w:style>
  <w:style w:type="paragraph" w:customStyle="1" w:styleId="IPS-K4">
    <w:name w:val="IPS-K所属"/>
    <w:basedOn w:val="IPS-K2"/>
    <w:next w:val="IPS-K5"/>
    <w:pPr>
      <w:jc w:val="left"/>
    </w:pPr>
    <w:rPr>
      <w:sz w:val="18"/>
    </w:rPr>
  </w:style>
  <w:style w:type="paragraph" w:customStyle="1" w:styleId="IPS-K5">
    <w:name w:val="IPS-K所属英"/>
    <w:basedOn w:val="IPS-K4"/>
    <w:pPr>
      <w:spacing w:before="0"/>
    </w:pPr>
  </w:style>
  <w:style w:type="paragraph" w:customStyle="1" w:styleId="IPS-K10">
    <w:name w:val="IPS-K見出し1"/>
    <w:basedOn w:val="IPS-K"/>
    <w:next w:val="IPS-K"/>
    <w:pPr>
      <w:keepNext/>
      <w:tabs>
        <w:tab w:val="left" w:pos="360"/>
      </w:tabs>
      <w:spacing w:before="200" w:after="80"/>
      <w:ind w:firstLine="0"/>
    </w:pPr>
    <w:rPr>
      <w:rFonts w:ascii="Arial" w:eastAsia="ＭＳ ゴシック" w:hAnsi="Arial"/>
      <w:sz w:val="21"/>
    </w:rPr>
  </w:style>
  <w:style w:type="paragraph" w:styleId="a3">
    <w:name w:val="Body Text"/>
    <w:basedOn w:val="a"/>
    <w:pPr>
      <w:spacing w:line="240" w:lineRule="atLeast"/>
      <w:jc w:val="center"/>
    </w:pPr>
    <w:rPr>
      <w:rFonts w:ascii="ＭＳ 明朝" w:hAnsi="ＭＳ Ｐ明朝"/>
      <w:sz w:val="16"/>
    </w:rPr>
  </w:style>
  <w:style w:type="paragraph" w:customStyle="1" w:styleId="a4">
    <w:name w:val="注意事項"/>
    <w:basedOn w:val="a"/>
  </w:style>
  <w:style w:type="character" w:styleId="a5">
    <w:name w:val="Hyperlink"/>
    <w:rPr>
      <w:color w:val="0000FF"/>
      <w:u w:val="single"/>
    </w:rPr>
  </w:style>
  <w:style w:type="paragraph" w:customStyle="1" w:styleId="IPS-K6">
    <w:name w:val="IPS-K見出し２"/>
    <w:basedOn w:val="2"/>
    <w:pPr>
      <w:spacing w:beforeLines="20" w:before="20" w:afterLines="30" w:after="30"/>
    </w:pPr>
  </w:style>
  <w:style w:type="paragraph" w:customStyle="1" w:styleId="IPS-K0203">
    <w:name w:val="スタイル IPS-K見出し２ + 段落前 :  0.2 行 段落後 :  0.3 行"/>
    <w:basedOn w:val="IPS-K6"/>
    <w:pPr>
      <w:spacing w:beforeLines="30" w:before="30"/>
    </w:pPr>
    <w:rPr>
      <w:rFonts w:cs="ＭＳ 明朝"/>
    </w:rPr>
  </w:style>
  <w:style w:type="paragraph" w:customStyle="1" w:styleId="IPS-K020303">
    <w:name w:val="スタイル スタイル IPS-K見出し２ + 段落前 :  0.2 行 段落後 :  0.3 行 + 段落前 :  0.3 行 段落..."/>
    <w:basedOn w:val="IPS-K0203"/>
    <w:pPr>
      <w:spacing w:beforeLines="50" w:before="50"/>
    </w:pPr>
  </w:style>
  <w:style w:type="paragraph" w:styleId="a6">
    <w:name w:val="header"/>
    <w:basedOn w:val="a"/>
    <w:pPr>
      <w:tabs>
        <w:tab w:val="center" w:pos="4252"/>
        <w:tab w:val="right" w:pos="8504"/>
      </w:tabs>
      <w:snapToGrid w:val="0"/>
    </w:pPr>
  </w:style>
  <w:style w:type="paragraph" w:styleId="a7">
    <w:name w:val="footer"/>
    <w:basedOn w:val="a"/>
    <w:link w:val="a8"/>
    <w:uiPriority w:val="99"/>
    <w:pPr>
      <w:tabs>
        <w:tab w:val="center" w:pos="4252"/>
        <w:tab w:val="right" w:pos="8504"/>
      </w:tabs>
      <w:snapToGrid w:val="0"/>
    </w:pPr>
  </w:style>
  <w:style w:type="paragraph" w:styleId="a9">
    <w:name w:val="Balloon Text"/>
    <w:basedOn w:val="a"/>
    <w:semiHidden/>
    <w:rPr>
      <w:rFonts w:ascii="Arial" w:eastAsia="ＭＳ ゴシック" w:hAnsi="Arial"/>
      <w:szCs w:val="18"/>
    </w:rPr>
  </w:style>
  <w:style w:type="character" w:styleId="aa">
    <w:name w:val="FollowedHyperlink"/>
    <w:rPr>
      <w:color w:val="800080"/>
      <w:u w:val="single"/>
    </w:rPr>
  </w:style>
  <w:style w:type="character" w:styleId="ab">
    <w:name w:val="page number"/>
    <w:basedOn w:val="a0"/>
  </w:style>
  <w:style w:type="paragraph" w:customStyle="1" w:styleId="121">
    <w:name w:val="表 (青) 121"/>
    <w:hidden/>
    <w:uiPriority w:val="99"/>
    <w:semiHidden/>
    <w:rsid w:val="00FF28D4"/>
    <w:rPr>
      <w:rFonts w:ascii="Times New Roman" w:eastAsia="ＭＳ 明朝"/>
      <w:sz w:val="18"/>
    </w:rPr>
  </w:style>
  <w:style w:type="paragraph" w:styleId="HTML">
    <w:name w:val="HTML Preformatted"/>
    <w:basedOn w:val="a"/>
    <w:link w:val="HTML0"/>
    <w:rsid w:val="00E116D9"/>
    <w:rPr>
      <w:rFonts w:ascii="Courier New" w:hAnsi="Courier New" w:cs="Courier New"/>
      <w:sz w:val="20"/>
    </w:rPr>
  </w:style>
  <w:style w:type="character" w:customStyle="1" w:styleId="HTML0">
    <w:name w:val="HTML 書式付き (文字)"/>
    <w:link w:val="HTML"/>
    <w:rsid w:val="00E116D9"/>
    <w:rPr>
      <w:rFonts w:ascii="Courier New" w:eastAsia="ＭＳ 明朝" w:hAnsi="Courier New" w:cs="Courier New"/>
    </w:rPr>
  </w:style>
  <w:style w:type="paragraph" w:styleId="ac">
    <w:name w:val="Document Map"/>
    <w:basedOn w:val="a"/>
    <w:link w:val="ad"/>
    <w:rsid w:val="002662D4"/>
    <w:rPr>
      <w:rFonts w:ascii="MS UI Gothic" w:eastAsia="MS UI Gothic"/>
      <w:szCs w:val="18"/>
    </w:rPr>
  </w:style>
  <w:style w:type="character" w:customStyle="1" w:styleId="ad">
    <w:name w:val="見出しマップ (文字)"/>
    <w:link w:val="ac"/>
    <w:rsid w:val="002662D4"/>
    <w:rPr>
      <w:rFonts w:ascii="MS UI Gothic" w:eastAsia="MS UI Gothic"/>
      <w:sz w:val="18"/>
      <w:szCs w:val="18"/>
    </w:rPr>
  </w:style>
  <w:style w:type="character" w:customStyle="1" w:styleId="a8">
    <w:name w:val="フッター (文字)"/>
    <w:link w:val="a7"/>
    <w:uiPriority w:val="99"/>
    <w:rsid w:val="00CA5F4E"/>
    <w:rPr>
      <w:rFonts w:ascii="Times New Roman" w:eastAsia="ＭＳ 明朝"/>
      <w:sz w:val="18"/>
    </w:rPr>
  </w:style>
  <w:style w:type="paragraph" w:styleId="ae">
    <w:name w:val="Closing"/>
    <w:basedOn w:val="a"/>
    <w:link w:val="af"/>
    <w:rsid w:val="004B10A2"/>
    <w:pPr>
      <w:jc w:val="right"/>
    </w:pPr>
  </w:style>
  <w:style w:type="character" w:customStyle="1" w:styleId="af">
    <w:name w:val="結語 (文字)"/>
    <w:link w:val="ae"/>
    <w:rsid w:val="004B10A2"/>
    <w:rPr>
      <w:rFonts w:ascii="Times New Roman" w:eastAsia="ＭＳ 明朝"/>
      <w:sz w:val="18"/>
    </w:rPr>
  </w:style>
  <w:style w:type="paragraph" w:styleId="af0">
    <w:name w:val="List Paragraph"/>
    <w:basedOn w:val="a"/>
    <w:uiPriority w:val="34"/>
    <w:qFormat/>
    <w:rsid w:val="00850B72"/>
    <w:pPr>
      <w:ind w:leftChars="400" w:left="840"/>
    </w:pPr>
  </w:style>
  <w:style w:type="character" w:styleId="af1">
    <w:name w:val="annotation reference"/>
    <w:rsid w:val="007D37C0"/>
    <w:rPr>
      <w:sz w:val="18"/>
      <w:szCs w:val="18"/>
    </w:rPr>
  </w:style>
  <w:style w:type="paragraph" w:styleId="af2">
    <w:name w:val="annotation text"/>
    <w:basedOn w:val="a"/>
    <w:link w:val="af3"/>
    <w:rsid w:val="007D37C0"/>
    <w:pPr>
      <w:jc w:val="left"/>
    </w:pPr>
  </w:style>
  <w:style w:type="character" w:customStyle="1" w:styleId="af3">
    <w:name w:val="コメント文字列 (文字)"/>
    <w:link w:val="af2"/>
    <w:rsid w:val="007D37C0"/>
    <w:rPr>
      <w:rFonts w:ascii="Times New Roman" w:eastAsia="ＭＳ 明朝"/>
      <w:sz w:val="18"/>
    </w:rPr>
  </w:style>
  <w:style w:type="paragraph" w:styleId="af4">
    <w:name w:val="annotation subject"/>
    <w:basedOn w:val="af2"/>
    <w:next w:val="af2"/>
    <w:link w:val="af5"/>
    <w:semiHidden/>
    <w:unhideWhenUsed/>
    <w:rsid w:val="007D37C0"/>
    <w:rPr>
      <w:b/>
      <w:bCs/>
    </w:rPr>
  </w:style>
  <w:style w:type="character" w:customStyle="1" w:styleId="af5">
    <w:name w:val="コメント内容 (文字)"/>
    <w:link w:val="af4"/>
    <w:semiHidden/>
    <w:rsid w:val="007D37C0"/>
    <w:rPr>
      <w:rFonts w:ascii="Times New Roman" w:eastAsia="ＭＳ 明朝"/>
      <w:b/>
      <w:bCs/>
      <w:sz w:val="18"/>
    </w:rPr>
  </w:style>
  <w:style w:type="paragraph" w:customStyle="1" w:styleId="af6">
    <w:name w:val="所属"/>
    <w:basedOn w:val="a"/>
    <w:uiPriority w:val="19"/>
    <w:rsid w:val="002F1E96"/>
    <w:pPr>
      <w:adjustRightInd/>
      <w:snapToGrid w:val="0"/>
      <w:ind w:left="340" w:hanging="340"/>
      <w:textAlignment w:val="auto"/>
    </w:pPr>
    <w:rPr>
      <w:kern w:val="2"/>
      <w:sz w:val="16"/>
    </w:rPr>
  </w:style>
  <w:style w:type="character" w:customStyle="1" w:styleId="link-annotation-unknown-block-id-273180084">
    <w:name w:val="link-annotation-unknown-block-id-273180084"/>
    <w:basedOn w:val="a0"/>
    <w:rsid w:val="00373312"/>
  </w:style>
  <w:style w:type="character" w:customStyle="1" w:styleId="link-annotation-unknown-block-id-1613074546">
    <w:name w:val="link-annotation-unknown-block-id-1613074546"/>
    <w:basedOn w:val="a0"/>
    <w:rsid w:val="003D0D0C"/>
  </w:style>
  <w:style w:type="character" w:styleId="af7">
    <w:name w:val="Unresolved Mention"/>
    <w:uiPriority w:val="99"/>
    <w:semiHidden/>
    <w:unhideWhenUsed/>
    <w:rsid w:val="007E240A"/>
    <w:rPr>
      <w:color w:val="605E5C"/>
      <w:shd w:val="clear" w:color="auto" w:fill="E1DFDD"/>
    </w:rPr>
  </w:style>
  <w:style w:type="character" w:customStyle="1" w:styleId="link-annotation-unknown-block-id-954555630">
    <w:name w:val="link-annotation-unknown-block-id-954555630"/>
    <w:basedOn w:val="a0"/>
    <w:rsid w:val="006B3C8A"/>
  </w:style>
  <w:style w:type="character" w:customStyle="1" w:styleId="notion-enable-hover">
    <w:name w:val="notion-enable-hover"/>
    <w:basedOn w:val="a0"/>
    <w:rsid w:val="004B33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2360">
      <w:bodyDiv w:val="1"/>
      <w:marLeft w:val="0"/>
      <w:marRight w:val="0"/>
      <w:marTop w:val="0"/>
      <w:marBottom w:val="0"/>
      <w:divBdr>
        <w:top w:val="none" w:sz="0" w:space="0" w:color="auto"/>
        <w:left w:val="none" w:sz="0" w:space="0" w:color="auto"/>
        <w:bottom w:val="none" w:sz="0" w:space="0" w:color="auto"/>
        <w:right w:val="none" w:sz="0" w:space="0" w:color="auto"/>
      </w:divBdr>
    </w:div>
    <w:div w:id="175270977">
      <w:bodyDiv w:val="1"/>
      <w:marLeft w:val="0"/>
      <w:marRight w:val="0"/>
      <w:marTop w:val="0"/>
      <w:marBottom w:val="0"/>
      <w:divBdr>
        <w:top w:val="none" w:sz="0" w:space="0" w:color="auto"/>
        <w:left w:val="none" w:sz="0" w:space="0" w:color="auto"/>
        <w:bottom w:val="none" w:sz="0" w:space="0" w:color="auto"/>
        <w:right w:val="none" w:sz="0" w:space="0" w:color="auto"/>
      </w:divBdr>
    </w:div>
    <w:div w:id="227499137">
      <w:bodyDiv w:val="1"/>
      <w:marLeft w:val="0"/>
      <w:marRight w:val="0"/>
      <w:marTop w:val="0"/>
      <w:marBottom w:val="0"/>
      <w:divBdr>
        <w:top w:val="none" w:sz="0" w:space="0" w:color="auto"/>
        <w:left w:val="none" w:sz="0" w:space="0" w:color="auto"/>
        <w:bottom w:val="none" w:sz="0" w:space="0" w:color="auto"/>
        <w:right w:val="none" w:sz="0" w:space="0" w:color="auto"/>
      </w:divBdr>
    </w:div>
    <w:div w:id="354304539">
      <w:bodyDiv w:val="1"/>
      <w:marLeft w:val="0"/>
      <w:marRight w:val="0"/>
      <w:marTop w:val="0"/>
      <w:marBottom w:val="0"/>
      <w:divBdr>
        <w:top w:val="none" w:sz="0" w:space="0" w:color="auto"/>
        <w:left w:val="none" w:sz="0" w:space="0" w:color="auto"/>
        <w:bottom w:val="none" w:sz="0" w:space="0" w:color="auto"/>
        <w:right w:val="none" w:sz="0" w:space="0" w:color="auto"/>
      </w:divBdr>
    </w:div>
    <w:div w:id="410589018">
      <w:bodyDiv w:val="1"/>
      <w:marLeft w:val="0"/>
      <w:marRight w:val="0"/>
      <w:marTop w:val="0"/>
      <w:marBottom w:val="0"/>
      <w:divBdr>
        <w:top w:val="none" w:sz="0" w:space="0" w:color="auto"/>
        <w:left w:val="none" w:sz="0" w:space="0" w:color="auto"/>
        <w:bottom w:val="none" w:sz="0" w:space="0" w:color="auto"/>
        <w:right w:val="none" w:sz="0" w:space="0" w:color="auto"/>
      </w:divBdr>
    </w:div>
    <w:div w:id="502429365">
      <w:bodyDiv w:val="1"/>
      <w:marLeft w:val="0"/>
      <w:marRight w:val="0"/>
      <w:marTop w:val="0"/>
      <w:marBottom w:val="0"/>
      <w:divBdr>
        <w:top w:val="none" w:sz="0" w:space="0" w:color="auto"/>
        <w:left w:val="none" w:sz="0" w:space="0" w:color="auto"/>
        <w:bottom w:val="none" w:sz="0" w:space="0" w:color="auto"/>
        <w:right w:val="none" w:sz="0" w:space="0" w:color="auto"/>
      </w:divBdr>
      <w:divsChild>
        <w:div w:id="727260846">
          <w:marLeft w:val="0"/>
          <w:marRight w:val="0"/>
          <w:marTop w:val="0"/>
          <w:marBottom w:val="0"/>
          <w:divBdr>
            <w:top w:val="none" w:sz="0" w:space="0" w:color="auto"/>
            <w:left w:val="none" w:sz="0" w:space="0" w:color="auto"/>
            <w:bottom w:val="none" w:sz="0" w:space="0" w:color="auto"/>
            <w:right w:val="none" w:sz="0" w:space="0" w:color="auto"/>
          </w:divBdr>
        </w:div>
      </w:divsChild>
    </w:div>
    <w:div w:id="648245010">
      <w:bodyDiv w:val="1"/>
      <w:marLeft w:val="0"/>
      <w:marRight w:val="0"/>
      <w:marTop w:val="0"/>
      <w:marBottom w:val="0"/>
      <w:divBdr>
        <w:top w:val="none" w:sz="0" w:space="0" w:color="auto"/>
        <w:left w:val="none" w:sz="0" w:space="0" w:color="auto"/>
        <w:bottom w:val="none" w:sz="0" w:space="0" w:color="auto"/>
        <w:right w:val="none" w:sz="0" w:space="0" w:color="auto"/>
      </w:divBdr>
      <w:divsChild>
        <w:div w:id="619848142">
          <w:marLeft w:val="0"/>
          <w:marRight w:val="0"/>
          <w:marTop w:val="0"/>
          <w:marBottom w:val="0"/>
          <w:divBdr>
            <w:top w:val="none" w:sz="0" w:space="0" w:color="auto"/>
            <w:left w:val="none" w:sz="0" w:space="0" w:color="auto"/>
            <w:bottom w:val="none" w:sz="0" w:space="0" w:color="auto"/>
            <w:right w:val="none" w:sz="0" w:space="0" w:color="auto"/>
          </w:divBdr>
        </w:div>
      </w:divsChild>
    </w:div>
    <w:div w:id="652099779">
      <w:bodyDiv w:val="1"/>
      <w:marLeft w:val="0"/>
      <w:marRight w:val="0"/>
      <w:marTop w:val="0"/>
      <w:marBottom w:val="0"/>
      <w:divBdr>
        <w:top w:val="none" w:sz="0" w:space="0" w:color="auto"/>
        <w:left w:val="none" w:sz="0" w:space="0" w:color="auto"/>
        <w:bottom w:val="none" w:sz="0" w:space="0" w:color="auto"/>
        <w:right w:val="none" w:sz="0" w:space="0" w:color="auto"/>
      </w:divBdr>
    </w:div>
    <w:div w:id="1169444222">
      <w:bodyDiv w:val="1"/>
      <w:marLeft w:val="0"/>
      <w:marRight w:val="0"/>
      <w:marTop w:val="0"/>
      <w:marBottom w:val="0"/>
      <w:divBdr>
        <w:top w:val="none" w:sz="0" w:space="0" w:color="auto"/>
        <w:left w:val="none" w:sz="0" w:space="0" w:color="auto"/>
        <w:bottom w:val="none" w:sz="0" w:space="0" w:color="auto"/>
        <w:right w:val="none" w:sz="0" w:space="0" w:color="auto"/>
      </w:divBdr>
    </w:div>
    <w:div w:id="1345859493">
      <w:bodyDiv w:val="1"/>
      <w:marLeft w:val="0"/>
      <w:marRight w:val="0"/>
      <w:marTop w:val="0"/>
      <w:marBottom w:val="0"/>
      <w:divBdr>
        <w:top w:val="none" w:sz="0" w:space="0" w:color="auto"/>
        <w:left w:val="none" w:sz="0" w:space="0" w:color="auto"/>
        <w:bottom w:val="none" w:sz="0" w:space="0" w:color="auto"/>
        <w:right w:val="none" w:sz="0" w:space="0" w:color="auto"/>
      </w:divBdr>
    </w:div>
    <w:div w:id="1446074359">
      <w:bodyDiv w:val="1"/>
      <w:marLeft w:val="0"/>
      <w:marRight w:val="0"/>
      <w:marTop w:val="0"/>
      <w:marBottom w:val="0"/>
      <w:divBdr>
        <w:top w:val="none" w:sz="0" w:space="0" w:color="auto"/>
        <w:left w:val="none" w:sz="0" w:space="0" w:color="auto"/>
        <w:bottom w:val="none" w:sz="0" w:space="0" w:color="auto"/>
        <w:right w:val="none" w:sz="0" w:space="0" w:color="auto"/>
      </w:divBdr>
    </w:div>
    <w:div w:id="1557546194">
      <w:bodyDiv w:val="1"/>
      <w:marLeft w:val="0"/>
      <w:marRight w:val="0"/>
      <w:marTop w:val="0"/>
      <w:marBottom w:val="0"/>
      <w:divBdr>
        <w:top w:val="none" w:sz="0" w:space="0" w:color="auto"/>
        <w:left w:val="none" w:sz="0" w:space="0" w:color="auto"/>
        <w:bottom w:val="none" w:sz="0" w:space="0" w:color="auto"/>
        <w:right w:val="none" w:sz="0" w:space="0" w:color="auto"/>
      </w:divBdr>
      <w:divsChild>
        <w:div w:id="1863975968">
          <w:marLeft w:val="0"/>
          <w:marRight w:val="0"/>
          <w:marTop w:val="0"/>
          <w:marBottom w:val="0"/>
          <w:divBdr>
            <w:top w:val="none" w:sz="0" w:space="0" w:color="auto"/>
            <w:left w:val="none" w:sz="0" w:space="0" w:color="auto"/>
            <w:bottom w:val="none" w:sz="0" w:space="0" w:color="auto"/>
            <w:right w:val="none" w:sz="0" w:space="0" w:color="auto"/>
          </w:divBdr>
        </w:div>
      </w:divsChild>
    </w:div>
    <w:div w:id="1735469553">
      <w:bodyDiv w:val="1"/>
      <w:marLeft w:val="0"/>
      <w:marRight w:val="0"/>
      <w:marTop w:val="0"/>
      <w:marBottom w:val="0"/>
      <w:divBdr>
        <w:top w:val="none" w:sz="0" w:space="0" w:color="auto"/>
        <w:left w:val="none" w:sz="0" w:space="0" w:color="auto"/>
        <w:bottom w:val="none" w:sz="0" w:space="0" w:color="auto"/>
        <w:right w:val="none" w:sz="0" w:space="0" w:color="auto"/>
      </w:divBdr>
    </w:div>
    <w:div w:id="1793089836">
      <w:bodyDiv w:val="1"/>
      <w:marLeft w:val="0"/>
      <w:marRight w:val="0"/>
      <w:marTop w:val="0"/>
      <w:marBottom w:val="0"/>
      <w:divBdr>
        <w:top w:val="none" w:sz="0" w:space="0" w:color="auto"/>
        <w:left w:val="none" w:sz="0" w:space="0" w:color="auto"/>
        <w:bottom w:val="none" w:sz="0" w:space="0" w:color="auto"/>
        <w:right w:val="none" w:sz="0" w:space="0" w:color="auto"/>
      </w:divBdr>
      <w:divsChild>
        <w:div w:id="781531557">
          <w:marLeft w:val="0"/>
          <w:marRight w:val="0"/>
          <w:marTop w:val="0"/>
          <w:marBottom w:val="0"/>
          <w:divBdr>
            <w:top w:val="none" w:sz="0" w:space="0" w:color="auto"/>
            <w:left w:val="none" w:sz="0" w:space="0" w:color="auto"/>
            <w:bottom w:val="none" w:sz="0" w:space="0" w:color="auto"/>
            <w:right w:val="none" w:sz="0" w:space="0" w:color="auto"/>
          </w:divBdr>
        </w:div>
      </w:divsChild>
    </w:div>
    <w:div w:id="1846020475">
      <w:bodyDiv w:val="1"/>
      <w:marLeft w:val="0"/>
      <w:marRight w:val="0"/>
      <w:marTop w:val="0"/>
      <w:marBottom w:val="0"/>
      <w:divBdr>
        <w:top w:val="none" w:sz="0" w:space="0" w:color="auto"/>
        <w:left w:val="none" w:sz="0" w:space="0" w:color="auto"/>
        <w:bottom w:val="none" w:sz="0" w:space="0" w:color="auto"/>
        <w:right w:val="none" w:sz="0" w:space="0" w:color="auto"/>
      </w:divBdr>
      <w:divsChild>
        <w:div w:id="210464583">
          <w:marLeft w:val="0"/>
          <w:marRight w:val="0"/>
          <w:marTop w:val="0"/>
          <w:marBottom w:val="0"/>
          <w:divBdr>
            <w:top w:val="none" w:sz="0" w:space="0" w:color="auto"/>
            <w:left w:val="none" w:sz="0" w:space="0" w:color="auto"/>
            <w:bottom w:val="none" w:sz="0" w:space="0" w:color="auto"/>
            <w:right w:val="none" w:sz="0" w:space="0" w:color="auto"/>
          </w:divBdr>
        </w:div>
      </w:divsChild>
    </w:div>
    <w:div w:id="1974942051">
      <w:bodyDiv w:val="1"/>
      <w:marLeft w:val="0"/>
      <w:marRight w:val="0"/>
      <w:marTop w:val="0"/>
      <w:marBottom w:val="0"/>
      <w:divBdr>
        <w:top w:val="none" w:sz="0" w:space="0" w:color="auto"/>
        <w:left w:val="none" w:sz="0" w:space="0" w:color="auto"/>
        <w:bottom w:val="none" w:sz="0" w:space="0" w:color="auto"/>
        <w:right w:val="none" w:sz="0" w:space="0" w:color="auto"/>
      </w:divBdr>
      <w:divsChild>
        <w:div w:id="2095125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e-stat.go.jp/stat-search/files?page=1&amp;layout=dat%20alist&amp;toukei=00130002&amp;tstat=000001027457&amp;cycle=7&amp;year=20210&amp;month=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iria.or.jp/publish/statistics/number.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magazine.tr.mufg.jp/9057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_WINNT_Profiles_kita_Application%2520Data_Microsoft_Templates_jsaiac.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C480E0-29B7-40C8-BE31-2B8F10A1C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_WINNT_Profiles_kita_Application%20Data_Microsoft_Templates_jsaiac.dot</Template>
  <TotalTime>12844</TotalTime>
  <Pages>3</Pages>
  <Words>921</Words>
  <Characters>5252</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講演原稿執筆要領</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講演原稿執筆要領</dc:title>
  <dc:subject/>
  <dc:creator>情報処理学会　関西支部事務局</dc:creator>
  <cp:keywords/>
  <cp:lastModifiedBy>u625298g</cp:lastModifiedBy>
  <cp:revision>497</cp:revision>
  <cp:lastPrinted>2022-07-14T09:23:00Z</cp:lastPrinted>
  <dcterms:created xsi:type="dcterms:W3CDTF">2022-07-01T22:32:00Z</dcterms:created>
  <dcterms:modified xsi:type="dcterms:W3CDTF">2022-07-16T09:33:00Z</dcterms:modified>
</cp:coreProperties>
</file>